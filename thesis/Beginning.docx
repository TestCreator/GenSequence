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2B219" w14:textId="77777777" w:rsidR="0068115E" w:rsidRPr="000D299A" w:rsidRDefault="0068115E" w:rsidP="00185043">
      <w:pPr>
        <w:pStyle w:val="CHCSpacingforTitlePage"/>
        <w:rPr>
          <w:rStyle w:val="Emphasis"/>
          <w:i w:val="0"/>
        </w:rPr>
      </w:pPr>
    </w:p>
    <w:p w14:paraId="12F75728" w14:textId="77777777" w:rsidR="0068115E" w:rsidRPr="000D299A" w:rsidRDefault="0068115E" w:rsidP="00185043">
      <w:pPr>
        <w:pStyle w:val="CHCSpacingforTitlePage"/>
        <w:rPr>
          <w:rStyle w:val="Emphasis"/>
          <w:i w:val="0"/>
        </w:rPr>
      </w:pPr>
    </w:p>
    <w:p w14:paraId="35D7467D" w14:textId="77777777" w:rsidR="00185043" w:rsidRPr="000D299A" w:rsidRDefault="00185043" w:rsidP="00A52C14">
      <w:pPr>
        <w:pStyle w:val="CHCThesisTitle"/>
        <w:jc w:val="left"/>
        <w:rPr>
          <w:rStyle w:val="Emphasis"/>
          <w:i w:val="0"/>
          <w:iCs w:val="0"/>
        </w:rPr>
      </w:pPr>
    </w:p>
    <w:p w14:paraId="1EB802A7" w14:textId="13A5F1D2" w:rsidR="0068115E" w:rsidRPr="000D299A" w:rsidRDefault="00AB1D57" w:rsidP="00185043">
      <w:pPr>
        <w:pStyle w:val="CHCThesisTitle"/>
      </w:pPr>
      <w:r>
        <w:t>USING STATISTICAL DISTRIBUTIONS TO GENERATE RANDOM TEST DATA</w:t>
      </w:r>
    </w:p>
    <w:p w14:paraId="144A80F6" w14:textId="77777777" w:rsidR="0068115E" w:rsidRPr="000D299A" w:rsidRDefault="0068115E" w:rsidP="00185043">
      <w:pPr>
        <w:pStyle w:val="CHCSpacingforTitlePage"/>
      </w:pPr>
    </w:p>
    <w:p w14:paraId="09420B01" w14:textId="77777777" w:rsidR="0068115E" w:rsidRPr="000D299A" w:rsidRDefault="0068115E" w:rsidP="00185043">
      <w:pPr>
        <w:pStyle w:val="CHCSpacingforTitlePage"/>
      </w:pPr>
    </w:p>
    <w:p w14:paraId="45ACCA3A" w14:textId="77777777" w:rsidR="0068115E" w:rsidRPr="000D299A" w:rsidRDefault="0068115E" w:rsidP="00185043">
      <w:pPr>
        <w:pStyle w:val="CHCSpacingforTitlePage"/>
      </w:pPr>
    </w:p>
    <w:p w14:paraId="10D6FB00" w14:textId="77777777" w:rsidR="00185043" w:rsidRPr="000D299A" w:rsidRDefault="00185043" w:rsidP="00185043">
      <w:pPr>
        <w:pStyle w:val="CHCSpacingforTitlePage"/>
      </w:pPr>
    </w:p>
    <w:p w14:paraId="2267E001" w14:textId="77777777" w:rsidR="00185043" w:rsidRPr="000D299A" w:rsidRDefault="00185043" w:rsidP="00185043">
      <w:pPr>
        <w:pStyle w:val="CHCSpacingforTitlePage"/>
      </w:pPr>
    </w:p>
    <w:p w14:paraId="06095844" w14:textId="77777777" w:rsidR="00185043" w:rsidRPr="000D299A" w:rsidRDefault="00185043" w:rsidP="00185043">
      <w:pPr>
        <w:pStyle w:val="CHCSpacingforTitlePage"/>
      </w:pPr>
    </w:p>
    <w:p w14:paraId="2F8BCA46" w14:textId="77777777" w:rsidR="00BE12AE" w:rsidRPr="000D299A" w:rsidRDefault="00BE12AE" w:rsidP="00185043">
      <w:pPr>
        <w:pStyle w:val="CHCSpacingforTitlePage"/>
      </w:pPr>
    </w:p>
    <w:p w14:paraId="20DBA14B" w14:textId="77777777" w:rsidR="00BE12AE" w:rsidRPr="000D299A" w:rsidRDefault="00BE12AE" w:rsidP="00185043">
      <w:pPr>
        <w:pStyle w:val="CHCSpacingforTitlePage"/>
      </w:pPr>
    </w:p>
    <w:p w14:paraId="24C78720" w14:textId="77777777" w:rsidR="0068115E" w:rsidRPr="000D299A" w:rsidRDefault="004D56C6" w:rsidP="00A52C14">
      <w:pPr>
        <w:pStyle w:val="CHCStudentName"/>
      </w:pPr>
      <w:proofErr w:type="gramStart"/>
      <w:r w:rsidRPr="000D299A">
        <w:t>b</w:t>
      </w:r>
      <w:r w:rsidR="0068115E" w:rsidRPr="000D299A">
        <w:t>y</w:t>
      </w:r>
      <w:proofErr w:type="gramEnd"/>
    </w:p>
    <w:p w14:paraId="1597980A" w14:textId="46FC0845" w:rsidR="0068115E" w:rsidRPr="000D299A" w:rsidRDefault="00AB1D57" w:rsidP="00A52C14">
      <w:pPr>
        <w:pStyle w:val="CHCStudentName"/>
      </w:pPr>
      <w:r>
        <w:t>JAMIE ZIMMERMAN</w:t>
      </w:r>
    </w:p>
    <w:p w14:paraId="73B0810F" w14:textId="77777777" w:rsidR="0068115E" w:rsidRPr="000D299A" w:rsidRDefault="0068115E" w:rsidP="00185043">
      <w:pPr>
        <w:pStyle w:val="CHCSpacingforTitlePage"/>
      </w:pPr>
    </w:p>
    <w:p w14:paraId="55541CF3" w14:textId="77777777" w:rsidR="0068115E" w:rsidRPr="000D299A" w:rsidRDefault="0068115E" w:rsidP="00185043">
      <w:pPr>
        <w:pStyle w:val="CHCSpacingforTitlePage"/>
      </w:pPr>
    </w:p>
    <w:p w14:paraId="16E783E6" w14:textId="77777777" w:rsidR="00185043" w:rsidRPr="000D299A" w:rsidRDefault="00185043" w:rsidP="00185043">
      <w:pPr>
        <w:pStyle w:val="CHCSpacingforTitlePage"/>
      </w:pPr>
    </w:p>
    <w:p w14:paraId="4ABBDE6E" w14:textId="77777777" w:rsidR="0068115E" w:rsidRPr="000D299A" w:rsidRDefault="0068115E" w:rsidP="00185043">
      <w:pPr>
        <w:pStyle w:val="CHCSpacingforTitlePage"/>
      </w:pPr>
    </w:p>
    <w:p w14:paraId="2450ED91" w14:textId="77777777" w:rsidR="00185043" w:rsidRPr="000D299A" w:rsidRDefault="00185043" w:rsidP="00185043">
      <w:pPr>
        <w:pStyle w:val="CHCSpacingforTitlePage"/>
      </w:pPr>
    </w:p>
    <w:p w14:paraId="4FB691B7" w14:textId="77777777" w:rsidR="0068115E" w:rsidRPr="000D299A" w:rsidRDefault="0068115E" w:rsidP="00185043">
      <w:pPr>
        <w:pStyle w:val="CHCSpacingforTitlePage"/>
      </w:pPr>
    </w:p>
    <w:p w14:paraId="2A01029B" w14:textId="77777777" w:rsidR="004D56C6" w:rsidRPr="000D299A" w:rsidRDefault="004D56C6" w:rsidP="00185043">
      <w:pPr>
        <w:pStyle w:val="CHCSpacingforTitlePage"/>
      </w:pPr>
    </w:p>
    <w:p w14:paraId="03CDC815" w14:textId="77777777" w:rsidR="004D56C6" w:rsidRPr="000D299A" w:rsidRDefault="004D56C6" w:rsidP="00185043">
      <w:pPr>
        <w:pStyle w:val="CHCSpacingforTitlePage"/>
      </w:pPr>
    </w:p>
    <w:p w14:paraId="088183F5" w14:textId="77777777" w:rsidR="004D56C6" w:rsidRPr="000D299A" w:rsidRDefault="004D56C6" w:rsidP="00185043">
      <w:pPr>
        <w:pStyle w:val="CHCSpacingforTitlePage"/>
      </w:pPr>
    </w:p>
    <w:p w14:paraId="6BAFF590" w14:textId="77777777" w:rsidR="004D56C6" w:rsidRPr="000D299A" w:rsidRDefault="004D56C6" w:rsidP="00185043">
      <w:pPr>
        <w:pStyle w:val="CHCSpacingforTitlePage"/>
      </w:pPr>
    </w:p>
    <w:p w14:paraId="586C91EB" w14:textId="77777777" w:rsidR="0068115E" w:rsidRPr="000D299A" w:rsidRDefault="0068115E" w:rsidP="004D56C6">
      <w:pPr>
        <w:pStyle w:val="CHCATHESISLine"/>
      </w:pPr>
      <w:r w:rsidRPr="000D299A">
        <w:t>A THESIS</w:t>
      </w:r>
    </w:p>
    <w:p w14:paraId="5826C0E8" w14:textId="77777777" w:rsidR="00BE12AE" w:rsidRPr="000D299A" w:rsidRDefault="00BE12AE" w:rsidP="00BE12AE">
      <w:pPr>
        <w:jc w:val="center"/>
        <w:rPr>
          <w:rFonts w:ascii="Times New Roman" w:hAnsi="Times New Roman" w:cs="Times New Roman"/>
        </w:rPr>
      </w:pPr>
    </w:p>
    <w:p w14:paraId="61C36AA2" w14:textId="77777777" w:rsidR="00B778E2" w:rsidRPr="000D299A" w:rsidRDefault="0068115E" w:rsidP="00BE12AE">
      <w:pPr>
        <w:jc w:val="center"/>
        <w:rPr>
          <w:rFonts w:ascii="Times New Roman" w:hAnsi="Times New Roman" w:cs="Times New Roman"/>
        </w:rPr>
      </w:pPr>
      <w:r w:rsidRPr="000D299A">
        <w:rPr>
          <w:rFonts w:ascii="Times New Roman" w:hAnsi="Times New Roman" w:cs="Times New Roman"/>
        </w:rPr>
        <w:t xml:space="preserve">Presented to the Department of </w:t>
      </w:r>
      <w:r w:rsidR="00906036" w:rsidRPr="000D299A">
        <w:rPr>
          <w:rFonts w:ascii="Times New Roman" w:hAnsi="Times New Roman" w:cs="Times New Roman"/>
        </w:rPr>
        <w:t>&lt;Student’s Major&gt;</w:t>
      </w:r>
      <w:r w:rsidRPr="000D299A">
        <w:rPr>
          <w:rFonts w:ascii="Times New Roman" w:hAnsi="Times New Roman" w:cs="Times New Roman"/>
        </w:rPr>
        <w:t xml:space="preserve"> </w:t>
      </w:r>
    </w:p>
    <w:p w14:paraId="20DEA757" w14:textId="77777777" w:rsidR="00B778E2" w:rsidRPr="000D299A" w:rsidRDefault="0068115E" w:rsidP="00BE12AE">
      <w:pPr>
        <w:jc w:val="center"/>
        <w:rPr>
          <w:rFonts w:ascii="Times New Roman" w:hAnsi="Times New Roman" w:cs="Times New Roman"/>
        </w:rPr>
      </w:pPr>
      <w:proofErr w:type="gramStart"/>
      <w:r w:rsidRPr="000D299A">
        <w:rPr>
          <w:rFonts w:ascii="Times New Roman" w:hAnsi="Times New Roman" w:cs="Times New Roman"/>
        </w:rPr>
        <w:t>and</w:t>
      </w:r>
      <w:proofErr w:type="gramEnd"/>
      <w:r w:rsidRPr="000D299A">
        <w:rPr>
          <w:rFonts w:ascii="Times New Roman" w:hAnsi="Times New Roman" w:cs="Times New Roman"/>
        </w:rPr>
        <w:t xml:space="preserve"> the Robert D. Clark Honors College </w:t>
      </w:r>
    </w:p>
    <w:p w14:paraId="18C669F5" w14:textId="77777777" w:rsidR="00B778E2" w:rsidRPr="000D299A" w:rsidRDefault="0068115E" w:rsidP="00BE12AE">
      <w:pPr>
        <w:jc w:val="center"/>
        <w:rPr>
          <w:rFonts w:ascii="Times New Roman" w:hAnsi="Times New Roman" w:cs="Times New Roman"/>
        </w:rPr>
      </w:pPr>
      <w:proofErr w:type="gramStart"/>
      <w:r w:rsidRPr="000D299A">
        <w:rPr>
          <w:rFonts w:ascii="Times New Roman" w:hAnsi="Times New Roman" w:cs="Times New Roman"/>
        </w:rPr>
        <w:t>in</w:t>
      </w:r>
      <w:proofErr w:type="gramEnd"/>
      <w:r w:rsidRPr="000D299A">
        <w:rPr>
          <w:rFonts w:ascii="Times New Roman" w:hAnsi="Times New Roman" w:cs="Times New Roman"/>
        </w:rPr>
        <w:t xml:space="preserve"> partial fulfillment of the requirements </w:t>
      </w:r>
      <w:r w:rsidR="00B778E2" w:rsidRPr="000D299A">
        <w:rPr>
          <w:rFonts w:ascii="Times New Roman" w:hAnsi="Times New Roman" w:cs="Times New Roman"/>
        </w:rPr>
        <w:t>for</w:t>
      </w:r>
      <w:bookmarkStart w:id="0" w:name="_GoBack"/>
      <w:bookmarkEnd w:id="0"/>
      <w:r w:rsidR="00B778E2" w:rsidRPr="000D299A">
        <w:rPr>
          <w:rFonts w:ascii="Times New Roman" w:hAnsi="Times New Roman" w:cs="Times New Roman"/>
        </w:rPr>
        <w:t xml:space="preserve"> the degree of </w:t>
      </w:r>
    </w:p>
    <w:p w14:paraId="0EDB9C12" w14:textId="77777777" w:rsidR="00BE12AE" w:rsidRPr="000D299A" w:rsidRDefault="00B778E2" w:rsidP="004D56C6">
      <w:pPr>
        <w:jc w:val="center"/>
        <w:rPr>
          <w:rFonts w:ascii="Times New Roman" w:hAnsi="Times New Roman" w:cs="Times New Roman"/>
        </w:rPr>
      </w:pPr>
      <w:r w:rsidRPr="000D299A">
        <w:rPr>
          <w:rFonts w:ascii="Times New Roman" w:hAnsi="Times New Roman" w:cs="Times New Roman"/>
        </w:rPr>
        <w:t xml:space="preserve">Bachelor of </w:t>
      </w:r>
      <w:r w:rsidR="001D591D" w:rsidRPr="000D299A">
        <w:rPr>
          <w:rFonts w:ascii="Times New Roman" w:hAnsi="Times New Roman" w:cs="Times New Roman"/>
        </w:rPr>
        <w:t>&lt;</w:t>
      </w:r>
      <w:r w:rsidRPr="000D299A">
        <w:rPr>
          <w:rFonts w:ascii="Times New Roman" w:hAnsi="Times New Roman" w:cs="Times New Roman"/>
        </w:rPr>
        <w:t>Arts</w:t>
      </w:r>
      <w:r w:rsidR="001D591D" w:rsidRPr="000D299A">
        <w:rPr>
          <w:rFonts w:ascii="Times New Roman" w:hAnsi="Times New Roman" w:cs="Times New Roman"/>
        </w:rPr>
        <w:t xml:space="preserve"> or Science&gt;</w:t>
      </w:r>
    </w:p>
    <w:p w14:paraId="19FF1DA2" w14:textId="77777777" w:rsidR="004D56C6" w:rsidRPr="000D299A" w:rsidRDefault="004D56C6" w:rsidP="004D56C6">
      <w:pPr>
        <w:jc w:val="center"/>
        <w:rPr>
          <w:rFonts w:ascii="Times New Roman" w:hAnsi="Times New Roman" w:cs="Times New Roman"/>
        </w:rPr>
      </w:pPr>
    </w:p>
    <w:p w14:paraId="6B208114" w14:textId="77777777" w:rsidR="0068115E" w:rsidRPr="000D299A" w:rsidRDefault="00906036" w:rsidP="00EE26B5">
      <w:pPr>
        <w:spacing w:line="480" w:lineRule="auto"/>
        <w:jc w:val="center"/>
        <w:rPr>
          <w:rFonts w:ascii="Times New Roman" w:hAnsi="Times New Roman" w:cs="Times New Roman"/>
        </w:rPr>
      </w:pPr>
      <w:r w:rsidRPr="000D299A">
        <w:rPr>
          <w:rFonts w:ascii="Times New Roman" w:hAnsi="Times New Roman" w:cs="Times New Roman"/>
        </w:rPr>
        <w:t>&lt;Graduation Month and Year&gt;</w:t>
      </w:r>
    </w:p>
    <w:p w14:paraId="5904C311" w14:textId="77777777" w:rsidR="0068115E" w:rsidRPr="000D299A" w:rsidRDefault="0068115E" w:rsidP="00185043">
      <w:pPr>
        <w:pStyle w:val="CHCSpacingforTitlePage"/>
      </w:pPr>
    </w:p>
    <w:p w14:paraId="26BC451C" w14:textId="77777777" w:rsidR="00EA6094" w:rsidRPr="000D299A" w:rsidRDefault="00EA6094" w:rsidP="00EE26B5">
      <w:pPr>
        <w:spacing w:line="480" w:lineRule="auto"/>
        <w:jc w:val="center"/>
        <w:rPr>
          <w:rFonts w:ascii="Times New Roman" w:hAnsi="Times New Roman" w:cs="Times New Roman"/>
          <w:b/>
        </w:rPr>
        <w:sectPr w:rsidR="00EA6094" w:rsidRPr="000D299A" w:rsidSect="00C463C8">
          <w:headerReference w:type="even" r:id="rId9"/>
          <w:headerReference w:type="default" r:id="rId10"/>
          <w:footerReference w:type="even" r:id="rId11"/>
          <w:footerReference w:type="default" r:id="rId12"/>
          <w:headerReference w:type="first" r:id="rId13"/>
          <w:footerReference w:type="first" r:id="rId14"/>
          <w:pgSz w:w="12240" w:h="15840"/>
          <w:pgMar w:top="1584" w:right="1440" w:bottom="1440" w:left="2304" w:header="720" w:footer="720" w:gutter="0"/>
          <w:pgNumType w:fmt="lowerRoman" w:start="1"/>
          <w:cols w:space="720"/>
          <w:titlePg/>
          <w:docGrid w:linePitch="326"/>
        </w:sectPr>
      </w:pPr>
    </w:p>
    <w:p w14:paraId="1FB40629" w14:textId="77777777" w:rsidR="00B457CF" w:rsidRPr="000D299A" w:rsidRDefault="00B457CF" w:rsidP="009222AB">
      <w:pPr>
        <w:pStyle w:val="CHCHeader1-Unlinked"/>
      </w:pPr>
      <w:r w:rsidRPr="000D299A">
        <w:lastRenderedPageBreak/>
        <w:t>An Abstract of the Thesis of</w:t>
      </w:r>
    </w:p>
    <w:p w14:paraId="585D1534" w14:textId="77777777" w:rsidR="00B457CF" w:rsidRPr="000D299A" w:rsidRDefault="00906036" w:rsidP="00BF7F67">
      <w:pPr>
        <w:pStyle w:val="CHCAbstractPagePreamble"/>
      </w:pPr>
      <w:r w:rsidRPr="000D299A">
        <w:t>&lt;Student Name&gt;</w:t>
      </w:r>
      <w:r w:rsidR="00BE12AE" w:rsidRPr="000D299A">
        <w:t xml:space="preserve"> </w:t>
      </w:r>
      <w:r w:rsidR="00B457CF" w:rsidRPr="000D299A">
        <w:t>for the degree of</w:t>
      </w:r>
      <w:r w:rsidR="00BE12AE" w:rsidRPr="000D299A">
        <w:t xml:space="preserve"> </w:t>
      </w:r>
      <w:r w:rsidR="00B457CF" w:rsidRPr="000D299A">
        <w:t>Bachelor of Arts</w:t>
      </w:r>
    </w:p>
    <w:p w14:paraId="06036295" w14:textId="77777777" w:rsidR="00B457CF" w:rsidRPr="000D299A" w:rsidRDefault="00B457CF" w:rsidP="00BF7F67">
      <w:pPr>
        <w:pStyle w:val="CHCAbstractPagePreamble"/>
      </w:pPr>
      <w:proofErr w:type="gramStart"/>
      <w:r w:rsidRPr="000D299A">
        <w:t>in</w:t>
      </w:r>
      <w:proofErr w:type="gramEnd"/>
      <w:r w:rsidRPr="000D299A">
        <w:t xml:space="preserve"> the Department of </w:t>
      </w:r>
      <w:r w:rsidR="00906036" w:rsidRPr="000D299A">
        <w:t>&lt;Your Division here&gt;</w:t>
      </w:r>
      <w:r w:rsidRPr="000D299A">
        <w:t xml:space="preserve"> to be taken </w:t>
      </w:r>
      <w:r w:rsidR="00906036" w:rsidRPr="000D299A">
        <w:t>&lt;Graduation Month and Year&gt;</w:t>
      </w:r>
    </w:p>
    <w:p w14:paraId="4AE996D1" w14:textId="77777777" w:rsidR="00185043" w:rsidRPr="000D299A" w:rsidRDefault="00185043" w:rsidP="00BF7F67">
      <w:pPr>
        <w:pStyle w:val="CHCAbstractPagePreamble"/>
        <w:jc w:val="left"/>
      </w:pPr>
    </w:p>
    <w:p w14:paraId="7E4B9B9A" w14:textId="77777777" w:rsidR="00BF7F67" w:rsidRPr="000D299A" w:rsidRDefault="00BF7F67" w:rsidP="00BF7F67">
      <w:pPr>
        <w:pStyle w:val="CHCAbstractPagePreamble"/>
        <w:jc w:val="left"/>
      </w:pPr>
    </w:p>
    <w:p w14:paraId="359D4E52" w14:textId="77777777" w:rsidR="00906036" w:rsidRPr="000D299A" w:rsidRDefault="00C67C45" w:rsidP="00BF7F67">
      <w:pPr>
        <w:pStyle w:val="CHCAbstractPagePreamble"/>
      </w:pPr>
      <w:r w:rsidRPr="000D299A">
        <w:t xml:space="preserve">Title: </w:t>
      </w:r>
      <w:r w:rsidRPr="000D299A">
        <w:tab/>
      </w:r>
      <w:r w:rsidR="00906036" w:rsidRPr="000D299A">
        <w:t>&lt;Your Thesis Title here&gt;</w:t>
      </w:r>
    </w:p>
    <w:p w14:paraId="6ED25E80" w14:textId="77777777" w:rsidR="00C67C45" w:rsidRPr="000D299A" w:rsidRDefault="00C67C45" w:rsidP="00BF7F67">
      <w:pPr>
        <w:pStyle w:val="CHCAbstractPagePreamble"/>
        <w:jc w:val="left"/>
      </w:pPr>
    </w:p>
    <w:p w14:paraId="178055FB" w14:textId="77777777" w:rsidR="00BF7F67" w:rsidRPr="000D299A" w:rsidRDefault="00BF7F67" w:rsidP="00BF7F67">
      <w:pPr>
        <w:pStyle w:val="CHCAbstractPagePreamble"/>
        <w:jc w:val="left"/>
      </w:pPr>
    </w:p>
    <w:p w14:paraId="316F2CDD" w14:textId="77777777" w:rsidR="00BF7F67" w:rsidRPr="000D299A" w:rsidRDefault="00BF7F67" w:rsidP="00BF7F67">
      <w:pPr>
        <w:pStyle w:val="CHCAbstractPagePreamble"/>
        <w:jc w:val="left"/>
      </w:pPr>
    </w:p>
    <w:p w14:paraId="1118FA59" w14:textId="77777777" w:rsidR="00B457CF" w:rsidRPr="000D299A" w:rsidRDefault="00B457CF" w:rsidP="00BF7F67">
      <w:pPr>
        <w:pStyle w:val="CHCAbstractPagePreamble"/>
      </w:pPr>
      <w:r w:rsidRPr="000D299A">
        <w:t xml:space="preserve">Approved: </w:t>
      </w:r>
      <w:r w:rsidRPr="000D299A">
        <w:softHyphen/>
      </w:r>
      <w:r w:rsidRPr="000D299A">
        <w:softHyphen/>
      </w:r>
      <w:r w:rsidRPr="000D299A">
        <w:softHyphen/>
      </w:r>
      <w:r w:rsidRPr="000D299A">
        <w:softHyphen/>
      </w:r>
      <w:r w:rsidRPr="000D299A">
        <w:softHyphen/>
      </w:r>
      <w:r w:rsidRPr="000D299A">
        <w:softHyphen/>
        <w:t>_______________________________________</w:t>
      </w:r>
    </w:p>
    <w:p w14:paraId="0648D691" w14:textId="77777777" w:rsidR="00BF7F67" w:rsidRPr="000D299A" w:rsidRDefault="00BF7F67" w:rsidP="00BF7F67">
      <w:pPr>
        <w:pStyle w:val="CHCAbstractPagePreamble"/>
      </w:pPr>
    </w:p>
    <w:p w14:paraId="335C2EED" w14:textId="77777777" w:rsidR="00B457CF" w:rsidRPr="000D299A" w:rsidRDefault="00906036" w:rsidP="00BF7F67">
      <w:pPr>
        <w:pStyle w:val="CHCAbstractPagePreamble"/>
      </w:pPr>
      <w:r w:rsidRPr="000D299A">
        <w:t>&lt;Full Name of your Primary Thesis Advisor&gt;</w:t>
      </w:r>
    </w:p>
    <w:p w14:paraId="7281010D" w14:textId="77777777" w:rsidR="00185043" w:rsidRPr="000D299A" w:rsidRDefault="00185043" w:rsidP="00BF7F67">
      <w:pPr>
        <w:pStyle w:val="CHCAbstractPagePreamble"/>
        <w:jc w:val="left"/>
        <w:rPr>
          <w:b/>
        </w:rPr>
      </w:pPr>
    </w:p>
    <w:p w14:paraId="5A125073" w14:textId="77777777" w:rsidR="00906036" w:rsidRPr="000D299A" w:rsidRDefault="00906036" w:rsidP="008505FA">
      <w:pPr>
        <w:pStyle w:val="CHCNormalParagraph"/>
      </w:pPr>
      <w:r w:rsidRPr="000D299A">
        <w:t xml:space="preserve">You </w:t>
      </w:r>
      <w:r w:rsidR="00236B76" w:rsidRPr="000D299A">
        <w:t>should</w:t>
      </w:r>
      <w:r w:rsidRPr="000D299A">
        <w:t xml:space="preserve"> </w:t>
      </w:r>
      <w:r w:rsidR="001D591D" w:rsidRPr="000D299A">
        <w:t>replace this text with your Abstract</w:t>
      </w:r>
      <w:r w:rsidRPr="000D299A">
        <w:t xml:space="preserve">.  This section is required on all theses. </w:t>
      </w:r>
      <w:r w:rsidR="001D591D" w:rsidRPr="000D299A">
        <w:t>(This section uses the style “</w:t>
      </w:r>
      <w:r w:rsidR="001D591D" w:rsidRPr="000D299A">
        <w:rPr>
          <w:b/>
        </w:rPr>
        <w:t>CHC Normal Paragraph.</w:t>
      </w:r>
      <w:r w:rsidR="001D591D" w:rsidRPr="000D299A">
        <w:t>”)</w:t>
      </w:r>
    </w:p>
    <w:p w14:paraId="0BA52805" w14:textId="77777777" w:rsidR="00906036" w:rsidRPr="000D299A" w:rsidRDefault="00906036" w:rsidP="008505FA">
      <w:pPr>
        <w:pStyle w:val="CHCNormalParagraph"/>
      </w:pPr>
      <w:r w:rsidRPr="000D299A">
        <w:t>This version of the Clark Honors College Thesis Template</w:t>
      </w:r>
      <w:r w:rsidR="00236B76" w:rsidRPr="000D299A">
        <w:t xml:space="preserve"> was last updated in Spring 2014</w:t>
      </w:r>
      <w:r w:rsidRPr="000D299A">
        <w:t xml:space="preserve">.  This document meets the thesis formatting requirements enforced by the </w:t>
      </w:r>
      <w:r w:rsidR="00236B76" w:rsidRPr="000D299A">
        <w:t>Clark Honors College</w:t>
      </w:r>
      <w:r w:rsidRPr="000D299A">
        <w:t>.  These requirements are modified</w:t>
      </w:r>
      <w:r w:rsidR="006D07FD" w:rsidRPr="000D299A">
        <w:t xml:space="preserve">, based on the Thesis and Dissertation Style and Policy Manual </w:t>
      </w:r>
      <w:r w:rsidRPr="000D299A">
        <w:t>fr</w:t>
      </w:r>
      <w:r w:rsidR="00236B76" w:rsidRPr="000D299A">
        <w:t xml:space="preserve">om the University of Oregon Graduate School website: </w:t>
      </w:r>
      <w:hyperlink r:id="rId15" w:history="1">
        <w:r w:rsidR="006D07FD" w:rsidRPr="000D299A">
          <w:rPr>
            <w:rStyle w:val="Hyperlink"/>
          </w:rPr>
          <w:t>http://gradschool.uoregon.edu/etd</w:t>
        </w:r>
      </w:hyperlink>
      <w:r w:rsidR="006D07FD" w:rsidRPr="000D299A">
        <w:t xml:space="preserve"> </w:t>
      </w:r>
    </w:p>
    <w:p w14:paraId="59FCEBEE" w14:textId="77777777" w:rsidR="00D71A53" w:rsidRPr="000D299A" w:rsidRDefault="00906036" w:rsidP="00236B76">
      <w:pPr>
        <w:pStyle w:val="CHCNormalParagraph"/>
      </w:pPr>
      <w:r w:rsidRPr="000D299A">
        <w:t xml:space="preserve">Even though this document is formatted correctly, there are some basic principles for using it and maintaining correct format. </w:t>
      </w:r>
      <w:r w:rsidR="004D56C6" w:rsidRPr="000D299A">
        <w:t>Be sure to apply the “CHC” Styles from this template to each paragraph, block quote, chapter title, and other elements as you go</w:t>
      </w:r>
      <w:r w:rsidR="00D71A53" w:rsidRPr="000D299A">
        <w:t>; you’ll find these up in the “Styles” menu of Word</w:t>
      </w:r>
      <w:r w:rsidR="004D56C6" w:rsidRPr="000D299A">
        <w:t>.</w:t>
      </w:r>
      <w:r w:rsidR="00D71A53" w:rsidRPr="000D299A">
        <w:t xml:space="preserve"> </w:t>
      </w:r>
    </w:p>
    <w:p w14:paraId="56F3F86E" w14:textId="77777777" w:rsidR="00245F89" w:rsidRPr="000D299A" w:rsidRDefault="00D71A53" w:rsidP="00BF7F67">
      <w:pPr>
        <w:pStyle w:val="CHCNormalParagraph"/>
      </w:pPr>
      <w:r w:rsidRPr="000D299A">
        <w:t>R</w:t>
      </w:r>
      <w:r w:rsidR="00906036" w:rsidRPr="000D299A">
        <w:t xml:space="preserve">ead through this document for pointers </w:t>
      </w:r>
      <w:r w:rsidRPr="000D299A">
        <w:t xml:space="preserve">before you start using it </w:t>
      </w:r>
      <w:r w:rsidR="00906036" w:rsidRPr="000D299A">
        <w:t xml:space="preserve">and soon you’ll be on your way! </w:t>
      </w:r>
      <w:r w:rsidR="00236B76" w:rsidRPr="000D299A">
        <w:t>We recommend that you save a copy of this document to refer back to, in addition to the one you write your thesis in.</w:t>
      </w:r>
      <w:r w:rsidR="00906036" w:rsidRPr="000D299A">
        <w:t xml:space="preserve"> If you get stuck and need help, </w:t>
      </w:r>
      <w:r w:rsidR="006D07FD" w:rsidRPr="000D299A">
        <w:t xml:space="preserve">see your Academic &amp; Thesis Coordinator, in 122 Chapman Hall. </w:t>
      </w:r>
      <w:r w:rsidR="00245F89" w:rsidRPr="000D299A">
        <w:rPr>
          <w:b/>
        </w:rPr>
        <w:br w:type="page"/>
      </w:r>
    </w:p>
    <w:p w14:paraId="688E6E2C" w14:textId="77777777" w:rsidR="00BE12AE" w:rsidRPr="000D299A" w:rsidRDefault="00BE12AE" w:rsidP="00D71A53">
      <w:pPr>
        <w:spacing w:line="480" w:lineRule="auto"/>
        <w:rPr>
          <w:rFonts w:ascii="Times New Roman" w:hAnsi="Times New Roman" w:cs="Times New Roman"/>
          <w:b/>
        </w:rPr>
      </w:pPr>
    </w:p>
    <w:p w14:paraId="3B258280" w14:textId="77777777" w:rsidR="00BE12AE" w:rsidRPr="000D299A" w:rsidRDefault="00BE12AE" w:rsidP="00245F89">
      <w:pPr>
        <w:pStyle w:val="CHCNormalParagraph"/>
        <w:ind w:firstLine="0"/>
        <w:rPr>
          <w:b/>
        </w:rPr>
      </w:pPr>
    </w:p>
    <w:p w14:paraId="290C2D49" w14:textId="77777777" w:rsidR="00BE12AE" w:rsidRPr="000D299A" w:rsidRDefault="00BE12AE" w:rsidP="00245F89">
      <w:pPr>
        <w:pStyle w:val="CHCNormalParagraph"/>
        <w:ind w:firstLine="0"/>
        <w:rPr>
          <w:b/>
        </w:rPr>
      </w:pPr>
    </w:p>
    <w:p w14:paraId="5332199E" w14:textId="77777777" w:rsidR="00236B76" w:rsidRPr="000D299A" w:rsidRDefault="00236B76" w:rsidP="009222AB">
      <w:pPr>
        <w:pStyle w:val="CHCHeader1-Unlinked"/>
      </w:pPr>
      <w:r w:rsidRPr="000D299A">
        <w:t>Copyright Page &lt;optional&gt;</w:t>
      </w:r>
    </w:p>
    <w:p w14:paraId="440DA2E8" w14:textId="77777777" w:rsidR="009263CB" w:rsidRPr="000D299A" w:rsidRDefault="00236B76" w:rsidP="009263CB">
      <w:pPr>
        <w:pStyle w:val="CHCNormalParagraph"/>
      </w:pPr>
      <w:r w:rsidRPr="000D299A">
        <w:t>If you are assigning a different than standard copyright, such</w:t>
      </w:r>
      <w:r w:rsidR="009263CB" w:rsidRPr="000D299A">
        <w:t xml:space="preserve"> as a Creative Commons license, include that information here. For more info, see pages 15-16 of the Style Manual, provided by the Graduate School here: </w:t>
      </w:r>
      <w:hyperlink r:id="rId16" w:history="1">
        <w:r w:rsidR="009263CB" w:rsidRPr="000D299A">
          <w:rPr>
            <w:rStyle w:val="Hyperlink"/>
          </w:rPr>
          <w:t>http://gradschool.uoregon.edu/etd</w:t>
        </w:r>
      </w:hyperlink>
      <w:r w:rsidR="009263CB" w:rsidRPr="000D299A">
        <w:t xml:space="preserve"> (disregard the information about </w:t>
      </w:r>
      <w:proofErr w:type="spellStart"/>
      <w:r w:rsidR="009263CB" w:rsidRPr="000D299A">
        <w:t>Proquest</w:t>
      </w:r>
      <w:proofErr w:type="spellEnd"/>
      <w:r w:rsidR="009263CB" w:rsidRPr="000D299A">
        <w:t xml:space="preserve">/UMI). </w:t>
      </w:r>
    </w:p>
    <w:p w14:paraId="5A2F7652" w14:textId="77777777" w:rsidR="009263CB" w:rsidRPr="000D299A" w:rsidRDefault="009263CB" w:rsidP="009263CB">
      <w:pPr>
        <w:pStyle w:val="CHCNormalParagraph"/>
      </w:pPr>
      <w:r w:rsidRPr="000D299A">
        <w:t>If you plan to go with standard copyright, delete this page and the associated page break.</w:t>
      </w:r>
    </w:p>
    <w:p w14:paraId="69DB1209" w14:textId="77777777" w:rsidR="009263CB" w:rsidRPr="000D299A" w:rsidRDefault="009263CB" w:rsidP="009263CB">
      <w:pPr>
        <w:pStyle w:val="CHCNormalParagraph"/>
      </w:pPr>
    </w:p>
    <w:p w14:paraId="144FD2D7" w14:textId="77777777" w:rsidR="00236B76" w:rsidRPr="000D299A" w:rsidRDefault="00236B76">
      <w:pPr>
        <w:rPr>
          <w:rFonts w:ascii="Times New Roman" w:hAnsi="Times New Roman" w:cs="Times New Roman"/>
          <w:b/>
        </w:rPr>
      </w:pPr>
      <w:r w:rsidRPr="000D299A">
        <w:rPr>
          <w:rFonts w:ascii="Times New Roman" w:hAnsi="Times New Roman" w:cs="Times New Roman"/>
        </w:rPr>
        <w:br w:type="page"/>
      </w:r>
    </w:p>
    <w:p w14:paraId="55584757" w14:textId="77777777" w:rsidR="00236B76" w:rsidRPr="000D299A" w:rsidRDefault="00236B76" w:rsidP="00245F89">
      <w:pPr>
        <w:pStyle w:val="CHCNormalParagraph"/>
      </w:pPr>
    </w:p>
    <w:p w14:paraId="36B5A827" w14:textId="77777777" w:rsidR="00236B76" w:rsidRPr="000D299A" w:rsidRDefault="00236B76" w:rsidP="00245F89">
      <w:pPr>
        <w:pStyle w:val="CHCNormalParagraph"/>
      </w:pPr>
    </w:p>
    <w:p w14:paraId="7200A7F2" w14:textId="77777777" w:rsidR="00245F89" w:rsidRPr="000D299A" w:rsidRDefault="00245F89" w:rsidP="00245F89">
      <w:pPr>
        <w:pStyle w:val="CHCNormalParagraph"/>
      </w:pPr>
    </w:p>
    <w:p w14:paraId="1E37EF91" w14:textId="77777777" w:rsidR="00C652B4" w:rsidRPr="000D299A" w:rsidRDefault="00C652B4" w:rsidP="009222AB">
      <w:pPr>
        <w:pStyle w:val="CHCHeader1-Unlinked"/>
      </w:pPr>
      <w:r w:rsidRPr="000D299A">
        <w:t>Acknowledgements</w:t>
      </w:r>
    </w:p>
    <w:p w14:paraId="62EE62DE" w14:textId="77777777" w:rsidR="00C652B4" w:rsidRPr="000D299A" w:rsidRDefault="00C652B4" w:rsidP="004D56C6">
      <w:pPr>
        <w:pStyle w:val="CHCNormalParagraph"/>
      </w:pPr>
      <w:r w:rsidRPr="000D299A">
        <w:t xml:space="preserve">I would like to </w:t>
      </w:r>
      <w:r w:rsidR="009263CB" w:rsidRPr="000D299A">
        <w:t xml:space="preserve">thank </w:t>
      </w:r>
      <w:r w:rsidRPr="000D299A">
        <w:t>Professor</w:t>
      </w:r>
      <w:r w:rsidR="006D07FD" w:rsidRPr="000D299A">
        <w:t xml:space="preserve">(s) &lt;Last Name&gt; and other names thereafter, </w:t>
      </w:r>
      <w:r w:rsidRPr="000D299A">
        <w:t xml:space="preserve">for helping me to </w:t>
      </w:r>
      <w:r w:rsidR="006D07FD" w:rsidRPr="000D299A">
        <w:t xml:space="preserve">fully examine the specific topic and consider the various perspectives and contexts related to this subject matter.  Express your sincerest gratitude for having the privilege of having excellent professors who are willing to guide you through this strenuous but rewarding process. Don’t forget to thank folks who have removed barriers for you, and encouraged you to excel.  You may also take this opportunity to thank key members of your family for their support and faith in your successful completion of this requirement, in addition to fulfilling requirements in your major. </w:t>
      </w:r>
    </w:p>
    <w:p w14:paraId="6E53CCA4" w14:textId="77777777" w:rsidR="009263CB" w:rsidRPr="000D299A" w:rsidRDefault="00A802BB" w:rsidP="004D56C6">
      <w:pPr>
        <w:pStyle w:val="CHCNormalParagraph"/>
      </w:pPr>
      <w:r w:rsidRPr="000D299A">
        <w:t>The creators of this template (CHC Librarian Miriam Rigby &amp; CHC Academic &amp; Thesis Coordinator Miriam Jordan) would like to thank Reed College for providing their Thesis Template for the inspiration of many elements of this template.</w:t>
      </w:r>
    </w:p>
    <w:p w14:paraId="1FDEA24C" w14:textId="77777777" w:rsidR="009263CB" w:rsidRPr="000D299A" w:rsidRDefault="009263CB">
      <w:pPr>
        <w:rPr>
          <w:rFonts w:ascii="Times New Roman" w:hAnsi="Times New Roman" w:cs="Times New Roman"/>
          <w:b/>
        </w:rPr>
      </w:pPr>
      <w:r w:rsidRPr="000D299A">
        <w:rPr>
          <w:rFonts w:ascii="Times New Roman" w:hAnsi="Times New Roman" w:cs="Times New Roman"/>
          <w:b/>
        </w:rPr>
        <w:br w:type="page"/>
      </w:r>
    </w:p>
    <w:p w14:paraId="3B04F4AF" w14:textId="77777777" w:rsidR="00C652B4" w:rsidRPr="000D299A" w:rsidRDefault="00C652B4" w:rsidP="00EE26B5">
      <w:pPr>
        <w:spacing w:line="480" w:lineRule="auto"/>
        <w:jc w:val="center"/>
        <w:rPr>
          <w:rFonts w:ascii="Times New Roman" w:hAnsi="Times New Roman" w:cs="Times New Roman"/>
          <w:b/>
        </w:rPr>
      </w:pPr>
    </w:p>
    <w:p w14:paraId="482BA475" w14:textId="77777777" w:rsidR="00C652B4" w:rsidRPr="000D299A" w:rsidRDefault="00C652B4" w:rsidP="00EE26B5">
      <w:pPr>
        <w:spacing w:line="480" w:lineRule="auto"/>
        <w:jc w:val="center"/>
        <w:rPr>
          <w:rFonts w:ascii="Times New Roman" w:hAnsi="Times New Roman" w:cs="Times New Roman"/>
          <w:b/>
        </w:rPr>
      </w:pPr>
    </w:p>
    <w:p w14:paraId="4D50EFE6" w14:textId="77777777" w:rsidR="009263CB" w:rsidRPr="000D299A" w:rsidRDefault="009263CB" w:rsidP="00C652B4">
      <w:pPr>
        <w:spacing w:line="480" w:lineRule="auto"/>
        <w:rPr>
          <w:rFonts w:ascii="Times New Roman" w:hAnsi="Times New Roman" w:cs="Times New Roman"/>
          <w:b/>
        </w:rPr>
      </w:pPr>
    </w:p>
    <w:p w14:paraId="35102AC3" w14:textId="77777777" w:rsidR="000D299A" w:rsidRPr="000D299A" w:rsidRDefault="00C652B4" w:rsidP="000D299A">
      <w:pPr>
        <w:pStyle w:val="CHCHeader1-Unlinked"/>
      </w:pPr>
      <w:r w:rsidRPr="000D299A">
        <w:t>Table of Contents</w:t>
      </w:r>
    </w:p>
    <w:p w14:paraId="48455D5F" w14:textId="77777777" w:rsidR="000D299A" w:rsidRDefault="000D299A">
      <w:pPr>
        <w:pStyle w:val="TOC1"/>
        <w:tabs>
          <w:tab w:val="right" w:pos="8486"/>
        </w:tabs>
        <w:rPr>
          <w:rFonts w:asciiTheme="minorHAnsi" w:eastAsiaTheme="minorEastAsia" w:hAnsiTheme="minorHAnsi"/>
          <w:noProof/>
          <w:sz w:val="22"/>
          <w:szCs w:val="22"/>
        </w:rPr>
      </w:pPr>
      <w:r>
        <w:rPr>
          <w:rFonts w:cs="Times New Roman"/>
        </w:rPr>
        <w:fldChar w:fldCharType="begin"/>
      </w:r>
      <w:r>
        <w:rPr>
          <w:rFonts w:cs="Times New Roman"/>
        </w:rPr>
        <w:instrText xml:space="preserve"> TOC \t "CHC Smart Header 1,1,CHC Smart Header 2,2,CHC Smart Header 3,3" </w:instrText>
      </w:r>
      <w:r>
        <w:rPr>
          <w:rFonts w:cs="Times New Roman"/>
        </w:rPr>
        <w:fldChar w:fldCharType="separate"/>
      </w:r>
      <w:r>
        <w:rPr>
          <w:noProof/>
        </w:rPr>
        <w:t>Introduction / Chapter 1: How to use this template in 5 easy steps</w:t>
      </w:r>
      <w:r>
        <w:rPr>
          <w:noProof/>
        </w:rPr>
        <w:tab/>
      </w:r>
      <w:r>
        <w:rPr>
          <w:noProof/>
        </w:rPr>
        <w:fldChar w:fldCharType="begin"/>
      </w:r>
      <w:r>
        <w:rPr>
          <w:noProof/>
        </w:rPr>
        <w:instrText xml:space="preserve"> PAGEREF _Toc383772654 \h </w:instrText>
      </w:r>
      <w:r>
        <w:rPr>
          <w:noProof/>
        </w:rPr>
      </w:r>
      <w:r>
        <w:rPr>
          <w:noProof/>
        </w:rPr>
        <w:fldChar w:fldCharType="separate"/>
      </w:r>
      <w:r w:rsidR="000176D5">
        <w:rPr>
          <w:noProof/>
        </w:rPr>
        <w:t>4</w:t>
      </w:r>
      <w:r>
        <w:rPr>
          <w:noProof/>
        </w:rPr>
        <w:fldChar w:fldCharType="end"/>
      </w:r>
    </w:p>
    <w:p w14:paraId="281BD9E2" w14:textId="77777777" w:rsidR="000D299A" w:rsidRDefault="000D299A">
      <w:pPr>
        <w:pStyle w:val="TOC2"/>
        <w:tabs>
          <w:tab w:val="right" w:pos="8486"/>
        </w:tabs>
        <w:rPr>
          <w:rFonts w:eastAsiaTheme="minorEastAsia"/>
          <w:noProof/>
          <w:sz w:val="22"/>
          <w:szCs w:val="22"/>
        </w:rPr>
      </w:pPr>
      <w:r>
        <w:rPr>
          <w:noProof/>
        </w:rPr>
        <w:t>Step 1: Start using this template now</w:t>
      </w:r>
      <w:r>
        <w:rPr>
          <w:noProof/>
        </w:rPr>
        <w:tab/>
      </w:r>
      <w:r>
        <w:rPr>
          <w:noProof/>
        </w:rPr>
        <w:fldChar w:fldCharType="begin"/>
      </w:r>
      <w:r>
        <w:rPr>
          <w:noProof/>
        </w:rPr>
        <w:instrText xml:space="preserve"> PAGEREF _Toc383772655 \h </w:instrText>
      </w:r>
      <w:r>
        <w:rPr>
          <w:noProof/>
        </w:rPr>
      </w:r>
      <w:r>
        <w:rPr>
          <w:noProof/>
        </w:rPr>
        <w:fldChar w:fldCharType="separate"/>
      </w:r>
      <w:r w:rsidR="000176D5">
        <w:rPr>
          <w:noProof/>
        </w:rPr>
        <w:t>4</w:t>
      </w:r>
      <w:r>
        <w:rPr>
          <w:noProof/>
        </w:rPr>
        <w:fldChar w:fldCharType="end"/>
      </w:r>
    </w:p>
    <w:p w14:paraId="4F827ACF" w14:textId="77777777" w:rsidR="000D299A" w:rsidRDefault="000D299A">
      <w:pPr>
        <w:pStyle w:val="TOC2"/>
        <w:tabs>
          <w:tab w:val="right" w:pos="8486"/>
        </w:tabs>
        <w:rPr>
          <w:rFonts w:eastAsiaTheme="minorEastAsia"/>
          <w:noProof/>
          <w:sz w:val="22"/>
          <w:szCs w:val="22"/>
        </w:rPr>
      </w:pPr>
      <w:r>
        <w:rPr>
          <w:noProof/>
        </w:rPr>
        <w:t>Step 2: [If needed] Copy and paste your text into this template</w:t>
      </w:r>
      <w:r>
        <w:rPr>
          <w:noProof/>
        </w:rPr>
        <w:tab/>
      </w:r>
      <w:r>
        <w:rPr>
          <w:noProof/>
        </w:rPr>
        <w:fldChar w:fldCharType="begin"/>
      </w:r>
      <w:r>
        <w:rPr>
          <w:noProof/>
        </w:rPr>
        <w:instrText xml:space="preserve"> PAGEREF _Toc383772656 \h </w:instrText>
      </w:r>
      <w:r>
        <w:rPr>
          <w:noProof/>
        </w:rPr>
      </w:r>
      <w:r>
        <w:rPr>
          <w:noProof/>
        </w:rPr>
        <w:fldChar w:fldCharType="separate"/>
      </w:r>
      <w:r w:rsidR="000176D5">
        <w:rPr>
          <w:noProof/>
        </w:rPr>
        <w:t>4</w:t>
      </w:r>
      <w:r>
        <w:rPr>
          <w:noProof/>
        </w:rPr>
        <w:fldChar w:fldCharType="end"/>
      </w:r>
    </w:p>
    <w:p w14:paraId="5BAE2A85" w14:textId="77777777" w:rsidR="000D299A" w:rsidRDefault="000D299A">
      <w:pPr>
        <w:pStyle w:val="TOC2"/>
        <w:tabs>
          <w:tab w:val="right" w:pos="8486"/>
        </w:tabs>
        <w:rPr>
          <w:rFonts w:eastAsiaTheme="minorEastAsia"/>
          <w:noProof/>
          <w:sz w:val="22"/>
          <w:szCs w:val="22"/>
        </w:rPr>
      </w:pPr>
      <w:r>
        <w:rPr>
          <w:noProof/>
        </w:rPr>
        <w:t>Step 3: Use “Styles” for EVERY bit of text in your thesis</w:t>
      </w:r>
      <w:r>
        <w:rPr>
          <w:noProof/>
        </w:rPr>
        <w:tab/>
      </w:r>
      <w:r>
        <w:rPr>
          <w:noProof/>
        </w:rPr>
        <w:fldChar w:fldCharType="begin"/>
      </w:r>
      <w:r>
        <w:rPr>
          <w:noProof/>
        </w:rPr>
        <w:instrText xml:space="preserve"> PAGEREF _Toc383772657 \h </w:instrText>
      </w:r>
      <w:r>
        <w:rPr>
          <w:noProof/>
        </w:rPr>
      </w:r>
      <w:r>
        <w:rPr>
          <w:noProof/>
        </w:rPr>
        <w:fldChar w:fldCharType="separate"/>
      </w:r>
      <w:r w:rsidR="000176D5">
        <w:rPr>
          <w:noProof/>
        </w:rPr>
        <w:t>4</w:t>
      </w:r>
      <w:r>
        <w:rPr>
          <w:noProof/>
        </w:rPr>
        <w:fldChar w:fldCharType="end"/>
      </w:r>
    </w:p>
    <w:p w14:paraId="43A2098E" w14:textId="77777777" w:rsidR="000D299A" w:rsidRDefault="000D299A">
      <w:pPr>
        <w:pStyle w:val="TOC3"/>
        <w:tabs>
          <w:tab w:val="right" w:pos="8486"/>
        </w:tabs>
        <w:rPr>
          <w:rFonts w:eastAsiaTheme="minorEastAsia"/>
          <w:noProof/>
          <w:sz w:val="22"/>
          <w:szCs w:val="22"/>
        </w:rPr>
      </w:pPr>
      <w:r>
        <w:rPr>
          <w:noProof/>
        </w:rPr>
        <w:t>How to apply a style:</w:t>
      </w:r>
      <w:r>
        <w:rPr>
          <w:noProof/>
        </w:rPr>
        <w:tab/>
      </w:r>
      <w:r>
        <w:rPr>
          <w:noProof/>
        </w:rPr>
        <w:fldChar w:fldCharType="begin"/>
      </w:r>
      <w:r>
        <w:rPr>
          <w:noProof/>
        </w:rPr>
        <w:instrText xml:space="preserve"> PAGEREF _Toc383772658 \h </w:instrText>
      </w:r>
      <w:r>
        <w:rPr>
          <w:noProof/>
        </w:rPr>
      </w:r>
      <w:r>
        <w:rPr>
          <w:noProof/>
        </w:rPr>
        <w:fldChar w:fldCharType="separate"/>
      </w:r>
      <w:r w:rsidR="000176D5">
        <w:rPr>
          <w:noProof/>
        </w:rPr>
        <w:t>4</w:t>
      </w:r>
      <w:r>
        <w:rPr>
          <w:noProof/>
        </w:rPr>
        <w:fldChar w:fldCharType="end"/>
      </w:r>
    </w:p>
    <w:p w14:paraId="3A55733D" w14:textId="77777777" w:rsidR="000D299A" w:rsidRDefault="000D299A">
      <w:pPr>
        <w:pStyle w:val="TOC2"/>
        <w:tabs>
          <w:tab w:val="right" w:pos="8486"/>
        </w:tabs>
        <w:rPr>
          <w:rFonts w:eastAsiaTheme="minorEastAsia"/>
          <w:noProof/>
          <w:sz w:val="22"/>
          <w:szCs w:val="22"/>
        </w:rPr>
      </w:pPr>
      <w:r>
        <w:rPr>
          <w:noProof/>
        </w:rPr>
        <w:t>Step 4: Don’t edit the Table of Contents directly</w:t>
      </w:r>
      <w:r>
        <w:rPr>
          <w:noProof/>
        </w:rPr>
        <w:tab/>
      </w:r>
      <w:r>
        <w:rPr>
          <w:noProof/>
        </w:rPr>
        <w:fldChar w:fldCharType="begin"/>
      </w:r>
      <w:r>
        <w:rPr>
          <w:noProof/>
        </w:rPr>
        <w:instrText xml:space="preserve"> PAGEREF _Toc383772659 \h </w:instrText>
      </w:r>
      <w:r>
        <w:rPr>
          <w:noProof/>
        </w:rPr>
      </w:r>
      <w:r>
        <w:rPr>
          <w:noProof/>
        </w:rPr>
        <w:fldChar w:fldCharType="separate"/>
      </w:r>
      <w:r w:rsidR="000176D5">
        <w:rPr>
          <w:noProof/>
        </w:rPr>
        <w:t>4</w:t>
      </w:r>
      <w:r>
        <w:rPr>
          <w:noProof/>
        </w:rPr>
        <w:fldChar w:fldCharType="end"/>
      </w:r>
    </w:p>
    <w:p w14:paraId="7B32BF27" w14:textId="77777777" w:rsidR="000D299A" w:rsidRDefault="000D299A">
      <w:pPr>
        <w:pStyle w:val="TOC3"/>
        <w:tabs>
          <w:tab w:val="right" w:pos="8486"/>
        </w:tabs>
        <w:rPr>
          <w:rFonts w:eastAsiaTheme="minorEastAsia"/>
          <w:noProof/>
          <w:sz w:val="22"/>
          <w:szCs w:val="22"/>
        </w:rPr>
      </w:pPr>
      <w:r>
        <w:rPr>
          <w:noProof/>
        </w:rPr>
        <w:t>How to update the Table of Contents:</w:t>
      </w:r>
      <w:r>
        <w:rPr>
          <w:noProof/>
        </w:rPr>
        <w:tab/>
      </w:r>
      <w:r>
        <w:rPr>
          <w:noProof/>
        </w:rPr>
        <w:fldChar w:fldCharType="begin"/>
      </w:r>
      <w:r>
        <w:rPr>
          <w:noProof/>
        </w:rPr>
        <w:instrText xml:space="preserve"> PAGEREF _Toc383772660 \h </w:instrText>
      </w:r>
      <w:r>
        <w:rPr>
          <w:noProof/>
        </w:rPr>
      </w:r>
      <w:r>
        <w:rPr>
          <w:noProof/>
        </w:rPr>
        <w:fldChar w:fldCharType="separate"/>
      </w:r>
      <w:r w:rsidR="000176D5">
        <w:rPr>
          <w:noProof/>
        </w:rPr>
        <w:t>4</w:t>
      </w:r>
      <w:r>
        <w:rPr>
          <w:noProof/>
        </w:rPr>
        <w:fldChar w:fldCharType="end"/>
      </w:r>
    </w:p>
    <w:p w14:paraId="64DC2CC2" w14:textId="77777777" w:rsidR="000D299A" w:rsidRDefault="000D299A">
      <w:pPr>
        <w:pStyle w:val="TOC2"/>
        <w:tabs>
          <w:tab w:val="right" w:pos="8486"/>
        </w:tabs>
        <w:rPr>
          <w:rFonts w:eastAsiaTheme="minorEastAsia"/>
          <w:noProof/>
          <w:sz w:val="22"/>
          <w:szCs w:val="22"/>
        </w:rPr>
      </w:pPr>
      <w:r>
        <w:rPr>
          <w:noProof/>
        </w:rPr>
        <w:t>Step 5: Pagination</w:t>
      </w:r>
      <w:r>
        <w:rPr>
          <w:noProof/>
        </w:rPr>
        <w:tab/>
      </w:r>
      <w:r>
        <w:rPr>
          <w:noProof/>
        </w:rPr>
        <w:fldChar w:fldCharType="begin"/>
      </w:r>
      <w:r>
        <w:rPr>
          <w:noProof/>
        </w:rPr>
        <w:instrText xml:space="preserve"> PAGEREF _Toc383772661 \h </w:instrText>
      </w:r>
      <w:r>
        <w:rPr>
          <w:noProof/>
        </w:rPr>
      </w:r>
      <w:r>
        <w:rPr>
          <w:noProof/>
        </w:rPr>
        <w:fldChar w:fldCharType="separate"/>
      </w:r>
      <w:r w:rsidR="000176D5">
        <w:rPr>
          <w:noProof/>
        </w:rPr>
        <w:t>4</w:t>
      </w:r>
      <w:r>
        <w:rPr>
          <w:noProof/>
        </w:rPr>
        <w:fldChar w:fldCharType="end"/>
      </w:r>
    </w:p>
    <w:p w14:paraId="6DADF666" w14:textId="77777777" w:rsidR="000D299A" w:rsidRDefault="000D299A">
      <w:pPr>
        <w:pStyle w:val="TOC1"/>
        <w:tabs>
          <w:tab w:val="right" w:pos="8486"/>
        </w:tabs>
        <w:rPr>
          <w:rFonts w:asciiTheme="minorHAnsi" w:eastAsiaTheme="minorEastAsia" w:hAnsiTheme="minorHAnsi"/>
          <w:noProof/>
          <w:sz w:val="22"/>
          <w:szCs w:val="22"/>
        </w:rPr>
      </w:pPr>
      <w:r>
        <w:rPr>
          <w:noProof/>
        </w:rPr>
        <w:t>Chapter 2: What Styles to Use and Where</w:t>
      </w:r>
      <w:r>
        <w:rPr>
          <w:noProof/>
        </w:rPr>
        <w:tab/>
      </w:r>
      <w:r>
        <w:rPr>
          <w:noProof/>
        </w:rPr>
        <w:fldChar w:fldCharType="begin"/>
      </w:r>
      <w:r>
        <w:rPr>
          <w:noProof/>
        </w:rPr>
        <w:instrText xml:space="preserve"> PAGEREF _Toc383772662 \h </w:instrText>
      </w:r>
      <w:r>
        <w:rPr>
          <w:noProof/>
        </w:rPr>
      </w:r>
      <w:r>
        <w:rPr>
          <w:noProof/>
        </w:rPr>
        <w:fldChar w:fldCharType="separate"/>
      </w:r>
      <w:r w:rsidR="000176D5">
        <w:rPr>
          <w:noProof/>
        </w:rPr>
        <w:t>4</w:t>
      </w:r>
      <w:r>
        <w:rPr>
          <w:noProof/>
        </w:rPr>
        <w:fldChar w:fldCharType="end"/>
      </w:r>
    </w:p>
    <w:p w14:paraId="45D2A4C9" w14:textId="77777777" w:rsidR="000D299A" w:rsidRDefault="000D299A">
      <w:pPr>
        <w:pStyle w:val="TOC2"/>
        <w:tabs>
          <w:tab w:val="right" w:pos="8486"/>
        </w:tabs>
        <w:rPr>
          <w:rFonts w:eastAsiaTheme="minorEastAsia"/>
          <w:noProof/>
          <w:sz w:val="22"/>
          <w:szCs w:val="22"/>
        </w:rPr>
      </w:pPr>
      <w:r>
        <w:rPr>
          <w:noProof/>
        </w:rPr>
        <w:t>Chapter Titles, Sections, and Sub-Sections</w:t>
      </w:r>
      <w:r>
        <w:rPr>
          <w:noProof/>
        </w:rPr>
        <w:tab/>
      </w:r>
      <w:r>
        <w:rPr>
          <w:noProof/>
        </w:rPr>
        <w:fldChar w:fldCharType="begin"/>
      </w:r>
      <w:r>
        <w:rPr>
          <w:noProof/>
        </w:rPr>
        <w:instrText xml:space="preserve"> PAGEREF _Toc383772663 \h </w:instrText>
      </w:r>
      <w:r>
        <w:rPr>
          <w:noProof/>
        </w:rPr>
      </w:r>
      <w:r>
        <w:rPr>
          <w:noProof/>
        </w:rPr>
        <w:fldChar w:fldCharType="separate"/>
      </w:r>
      <w:r w:rsidR="000176D5">
        <w:rPr>
          <w:noProof/>
        </w:rPr>
        <w:t>4</w:t>
      </w:r>
      <w:r>
        <w:rPr>
          <w:noProof/>
        </w:rPr>
        <w:fldChar w:fldCharType="end"/>
      </w:r>
    </w:p>
    <w:p w14:paraId="3D088511" w14:textId="77777777" w:rsidR="000D299A" w:rsidRDefault="000D299A">
      <w:pPr>
        <w:pStyle w:val="TOC3"/>
        <w:tabs>
          <w:tab w:val="right" w:pos="8486"/>
        </w:tabs>
        <w:rPr>
          <w:rFonts w:eastAsiaTheme="minorEastAsia"/>
          <w:noProof/>
          <w:sz w:val="22"/>
          <w:szCs w:val="22"/>
        </w:rPr>
      </w:pPr>
      <w:r>
        <w:rPr>
          <w:noProof/>
        </w:rPr>
        <w:t>“CHC Smart Header 1” Style</w:t>
      </w:r>
      <w:r>
        <w:rPr>
          <w:noProof/>
        </w:rPr>
        <w:tab/>
      </w:r>
      <w:r>
        <w:rPr>
          <w:noProof/>
        </w:rPr>
        <w:fldChar w:fldCharType="begin"/>
      </w:r>
      <w:r>
        <w:rPr>
          <w:noProof/>
        </w:rPr>
        <w:instrText xml:space="preserve"> PAGEREF _Toc383772664 \h </w:instrText>
      </w:r>
      <w:r>
        <w:rPr>
          <w:noProof/>
        </w:rPr>
      </w:r>
      <w:r>
        <w:rPr>
          <w:noProof/>
        </w:rPr>
        <w:fldChar w:fldCharType="separate"/>
      </w:r>
      <w:r w:rsidR="000176D5">
        <w:rPr>
          <w:noProof/>
        </w:rPr>
        <w:t>4</w:t>
      </w:r>
      <w:r>
        <w:rPr>
          <w:noProof/>
        </w:rPr>
        <w:fldChar w:fldCharType="end"/>
      </w:r>
    </w:p>
    <w:p w14:paraId="0AE5B30C" w14:textId="77777777" w:rsidR="000D299A" w:rsidRDefault="000D299A">
      <w:pPr>
        <w:pStyle w:val="TOC3"/>
        <w:tabs>
          <w:tab w:val="right" w:pos="8486"/>
        </w:tabs>
        <w:rPr>
          <w:rFonts w:eastAsiaTheme="minorEastAsia"/>
          <w:noProof/>
          <w:sz w:val="22"/>
          <w:szCs w:val="22"/>
        </w:rPr>
      </w:pPr>
      <w:r>
        <w:rPr>
          <w:noProof/>
        </w:rPr>
        <w:t>“CHC Smart Header 2” Style and how to make Section titles not appear in your Table of Contents</w:t>
      </w:r>
      <w:r>
        <w:rPr>
          <w:noProof/>
        </w:rPr>
        <w:tab/>
      </w:r>
      <w:r>
        <w:rPr>
          <w:noProof/>
        </w:rPr>
        <w:fldChar w:fldCharType="begin"/>
      </w:r>
      <w:r>
        <w:rPr>
          <w:noProof/>
        </w:rPr>
        <w:instrText xml:space="preserve"> PAGEREF _Toc383772665 \h </w:instrText>
      </w:r>
      <w:r>
        <w:rPr>
          <w:noProof/>
        </w:rPr>
      </w:r>
      <w:r>
        <w:rPr>
          <w:noProof/>
        </w:rPr>
        <w:fldChar w:fldCharType="separate"/>
      </w:r>
      <w:r w:rsidR="000176D5">
        <w:rPr>
          <w:noProof/>
        </w:rPr>
        <w:t>4</w:t>
      </w:r>
      <w:r>
        <w:rPr>
          <w:noProof/>
        </w:rPr>
        <w:fldChar w:fldCharType="end"/>
      </w:r>
    </w:p>
    <w:p w14:paraId="29128CFB" w14:textId="77777777" w:rsidR="000D299A" w:rsidRDefault="000D299A">
      <w:pPr>
        <w:pStyle w:val="TOC3"/>
        <w:tabs>
          <w:tab w:val="right" w:pos="8486"/>
        </w:tabs>
        <w:rPr>
          <w:rFonts w:eastAsiaTheme="minorEastAsia"/>
          <w:noProof/>
          <w:sz w:val="22"/>
          <w:szCs w:val="22"/>
        </w:rPr>
      </w:pPr>
      <w:r>
        <w:rPr>
          <w:noProof/>
        </w:rPr>
        <w:t>“CHC Smart Header 3” Style</w:t>
      </w:r>
      <w:r>
        <w:rPr>
          <w:noProof/>
        </w:rPr>
        <w:tab/>
      </w:r>
      <w:r>
        <w:rPr>
          <w:noProof/>
        </w:rPr>
        <w:fldChar w:fldCharType="begin"/>
      </w:r>
      <w:r>
        <w:rPr>
          <w:noProof/>
        </w:rPr>
        <w:instrText xml:space="preserve"> PAGEREF _Toc383772666 \h </w:instrText>
      </w:r>
      <w:r>
        <w:rPr>
          <w:noProof/>
        </w:rPr>
      </w:r>
      <w:r>
        <w:rPr>
          <w:noProof/>
        </w:rPr>
        <w:fldChar w:fldCharType="separate"/>
      </w:r>
      <w:r w:rsidR="000176D5">
        <w:rPr>
          <w:noProof/>
        </w:rPr>
        <w:t>4</w:t>
      </w:r>
      <w:r>
        <w:rPr>
          <w:noProof/>
        </w:rPr>
        <w:fldChar w:fldCharType="end"/>
      </w:r>
    </w:p>
    <w:p w14:paraId="47B746CF" w14:textId="77777777" w:rsidR="000D299A" w:rsidRDefault="000D299A">
      <w:pPr>
        <w:pStyle w:val="TOC2"/>
        <w:tabs>
          <w:tab w:val="right" w:pos="8486"/>
        </w:tabs>
        <w:rPr>
          <w:rFonts w:eastAsiaTheme="minorEastAsia"/>
          <w:noProof/>
          <w:sz w:val="22"/>
          <w:szCs w:val="22"/>
        </w:rPr>
      </w:pPr>
      <w:r>
        <w:rPr>
          <w:noProof/>
        </w:rPr>
        <w:t>Main Text / Body of Document</w:t>
      </w:r>
      <w:r>
        <w:rPr>
          <w:noProof/>
        </w:rPr>
        <w:tab/>
      </w:r>
      <w:r>
        <w:rPr>
          <w:noProof/>
        </w:rPr>
        <w:fldChar w:fldCharType="begin"/>
      </w:r>
      <w:r>
        <w:rPr>
          <w:noProof/>
        </w:rPr>
        <w:instrText xml:space="preserve"> PAGEREF _Toc383772667 \h </w:instrText>
      </w:r>
      <w:r>
        <w:rPr>
          <w:noProof/>
        </w:rPr>
      </w:r>
      <w:r>
        <w:rPr>
          <w:noProof/>
        </w:rPr>
        <w:fldChar w:fldCharType="separate"/>
      </w:r>
      <w:r w:rsidR="000176D5">
        <w:rPr>
          <w:noProof/>
        </w:rPr>
        <w:t>4</w:t>
      </w:r>
      <w:r>
        <w:rPr>
          <w:noProof/>
        </w:rPr>
        <w:fldChar w:fldCharType="end"/>
      </w:r>
    </w:p>
    <w:p w14:paraId="5D2453EE" w14:textId="77777777" w:rsidR="000D299A" w:rsidRDefault="000D299A">
      <w:pPr>
        <w:pStyle w:val="TOC2"/>
        <w:tabs>
          <w:tab w:val="right" w:pos="8486"/>
        </w:tabs>
        <w:rPr>
          <w:rFonts w:eastAsiaTheme="minorEastAsia"/>
          <w:noProof/>
          <w:sz w:val="22"/>
          <w:szCs w:val="22"/>
        </w:rPr>
      </w:pPr>
      <w:r>
        <w:rPr>
          <w:noProof/>
        </w:rPr>
        <w:t>Quotes</w:t>
      </w:r>
      <w:r>
        <w:rPr>
          <w:noProof/>
        </w:rPr>
        <w:tab/>
      </w:r>
      <w:r>
        <w:rPr>
          <w:noProof/>
        </w:rPr>
        <w:fldChar w:fldCharType="begin"/>
      </w:r>
      <w:r>
        <w:rPr>
          <w:noProof/>
        </w:rPr>
        <w:instrText xml:space="preserve"> PAGEREF _Toc383772668 \h </w:instrText>
      </w:r>
      <w:r>
        <w:rPr>
          <w:noProof/>
        </w:rPr>
      </w:r>
      <w:r>
        <w:rPr>
          <w:noProof/>
        </w:rPr>
        <w:fldChar w:fldCharType="separate"/>
      </w:r>
      <w:r w:rsidR="000176D5">
        <w:rPr>
          <w:noProof/>
        </w:rPr>
        <w:t>4</w:t>
      </w:r>
      <w:r>
        <w:rPr>
          <w:noProof/>
        </w:rPr>
        <w:fldChar w:fldCharType="end"/>
      </w:r>
    </w:p>
    <w:p w14:paraId="55B4BE68" w14:textId="77777777" w:rsidR="000D299A" w:rsidRDefault="000D299A">
      <w:pPr>
        <w:pStyle w:val="TOC2"/>
        <w:tabs>
          <w:tab w:val="right" w:pos="8486"/>
        </w:tabs>
        <w:rPr>
          <w:rFonts w:eastAsiaTheme="minorEastAsia"/>
          <w:noProof/>
          <w:sz w:val="22"/>
          <w:szCs w:val="22"/>
        </w:rPr>
      </w:pPr>
      <w:r>
        <w:rPr>
          <w:noProof/>
        </w:rPr>
        <w:t>Figures</w:t>
      </w:r>
      <w:r>
        <w:rPr>
          <w:noProof/>
        </w:rPr>
        <w:tab/>
      </w:r>
      <w:r>
        <w:rPr>
          <w:noProof/>
        </w:rPr>
        <w:fldChar w:fldCharType="begin"/>
      </w:r>
      <w:r>
        <w:rPr>
          <w:noProof/>
        </w:rPr>
        <w:instrText xml:space="preserve"> PAGEREF _Toc383772669 \h </w:instrText>
      </w:r>
      <w:r>
        <w:rPr>
          <w:noProof/>
        </w:rPr>
      </w:r>
      <w:r>
        <w:rPr>
          <w:noProof/>
        </w:rPr>
        <w:fldChar w:fldCharType="separate"/>
      </w:r>
      <w:r w:rsidR="000176D5">
        <w:rPr>
          <w:noProof/>
        </w:rPr>
        <w:t>4</w:t>
      </w:r>
      <w:r>
        <w:rPr>
          <w:noProof/>
        </w:rPr>
        <w:fldChar w:fldCharType="end"/>
      </w:r>
    </w:p>
    <w:p w14:paraId="11F979AB" w14:textId="77777777" w:rsidR="000D299A" w:rsidRDefault="000D299A">
      <w:pPr>
        <w:pStyle w:val="TOC2"/>
        <w:tabs>
          <w:tab w:val="right" w:pos="8486"/>
        </w:tabs>
        <w:rPr>
          <w:rFonts w:eastAsiaTheme="minorEastAsia"/>
          <w:noProof/>
          <w:sz w:val="22"/>
          <w:szCs w:val="22"/>
        </w:rPr>
      </w:pPr>
      <w:r>
        <w:rPr>
          <w:noProof/>
        </w:rPr>
        <w:t>Tables</w:t>
      </w:r>
      <w:r>
        <w:rPr>
          <w:noProof/>
        </w:rPr>
        <w:tab/>
      </w:r>
      <w:r>
        <w:rPr>
          <w:noProof/>
        </w:rPr>
        <w:fldChar w:fldCharType="begin"/>
      </w:r>
      <w:r>
        <w:rPr>
          <w:noProof/>
        </w:rPr>
        <w:instrText xml:space="preserve"> PAGEREF _Toc383772670 \h </w:instrText>
      </w:r>
      <w:r>
        <w:rPr>
          <w:noProof/>
        </w:rPr>
      </w:r>
      <w:r>
        <w:rPr>
          <w:noProof/>
        </w:rPr>
        <w:fldChar w:fldCharType="separate"/>
      </w:r>
      <w:r w:rsidR="000176D5">
        <w:rPr>
          <w:noProof/>
        </w:rPr>
        <w:t>4</w:t>
      </w:r>
      <w:r>
        <w:rPr>
          <w:noProof/>
        </w:rPr>
        <w:fldChar w:fldCharType="end"/>
      </w:r>
    </w:p>
    <w:p w14:paraId="2ABD5F74" w14:textId="77777777" w:rsidR="000D299A" w:rsidRDefault="000D299A">
      <w:pPr>
        <w:pStyle w:val="TOC2"/>
        <w:tabs>
          <w:tab w:val="right" w:pos="8486"/>
        </w:tabs>
        <w:rPr>
          <w:rFonts w:eastAsiaTheme="minorEastAsia"/>
          <w:noProof/>
          <w:sz w:val="22"/>
          <w:szCs w:val="22"/>
        </w:rPr>
      </w:pPr>
      <w:r>
        <w:rPr>
          <w:noProof/>
        </w:rPr>
        <w:t>Footnotes</w:t>
      </w:r>
      <w:r>
        <w:rPr>
          <w:noProof/>
        </w:rPr>
        <w:tab/>
      </w:r>
      <w:r>
        <w:rPr>
          <w:noProof/>
        </w:rPr>
        <w:fldChar w:fldCharType="begin"/>
      </w:r>
      <w:r>
        <w:rPr>
          <w:noProof/>
        </w:rPr>
        <w:instrText xml:space="preserve"> PAGEREF _Toc383772671 \h </w:instrText>
      </w:r>
      <w:r>
        <w:rPr>
          <w:noProof/>
        </w:rPr>
      </w:r>
      <w:r>
        <w:rPr>
          <w:noProof/>
        </w:rPr>
        <w:fldChar w:fldCharType="separate"/>
      </w:r>
      <w:r w:rsidR="000176D5">
        <w:rPr>
          <w:noProof/>
        </w:rPr>
        <w:t>4</w:t>
      </w:r>
      <w:r>
        <w:rPr>
          <w:noProof/>
        </w:rPr>
        <w:fldChar w:fldCharType="end"/>
      </w:r>
    </w:p>
    <w:p w14:paraId="3E039FCF" w14:textId="77777777" w:rsidR="000D299A" w:rsidRDefault="000D299A">
      <w:pPr>
        <w:pStyle w:val="TOC1"/>
        <w:tabs>
          <w:tab w:val="right" w:pos="8486"/>
        </w:tabs>
        <w:rPr>
          <w:rFonts w:asciiTheme="minorHAnsi" w:eastAsiaTheme="minorEastAsia" w:hAnsiTheme="minorHAnsi"/>
          <w:noProof/>
          <w:sz w:val="22"/>
          <w:szCs w:val="22"/>
        </w:rPr>
      </w:pPr>
      <w:r>
        <w:rPr>
          <w:noProof/>
        </w:rPr>
        <w:t>Bibliography</w:t>
      </w:r>
      <w:r>
        <w:rPr>
          <w:noProof/>
        </w:rPr>
        <w:tab/>
      </w:r>
      <w:r>
        <w:rPr>
          <w:noProof/>
        </w:rPr>
        <w:fldChar w:fldCharType="begin"/>
      </w:r>
      <w:r>
        <w:rPr>
          <w:noProof/>
        </w:rPr>
        <w:instrText xml:space="preserve"> PAGEREF _Toc383772672 \h </w:instrText>
      </w:r>
      <w:r>
        <w:rPr>
          <w:noProof/>
        </w:rPr>
      </w:r>
      <w:r>
        <w:rPr>
          <w:noProof/>
        </w:rPr>
        <w:fldChar w:fldCharType="separate"/>
      </w:r>
      <w:r w:rsidR="000176D5">
        <w:rPr>
          <w:noProof/>
        </w:rPr>
        <w:t>4</w:t>
      </w:r>
      <w:r>
        <w:rPr>
          <w:noProof/>
        </w:rPr>
        <w:fldChar w:fldCharType="end"/>
      </w:r>
    </w:p>
    <w:p w14:paraId="2C16AAA8" w14:textId="77777777" w:rsidR="00BE12AE" w:rsidRPr="000D299A" w:rsidRDefault="000D299A" w:rsidP="005B2D3F">
      <w:pPr>
        <w:rPr>
          <w:rFonts w:ascii="Times New Roman" w:hAnsi="Times New Roman" w:cs="Times New Roman"/>
        </w:rPr>
      </w:pPr>
      <w:r>
        <w:rPr>
          <w:rFonts w:ascii="Times New Roman" w:hAnsi="Times New Roman" w:cs="Times New Roman"/>
        </w:rPr>
        <w:fldChar w:fldCharType="end"/>
      </w:r>
    </w:p>
    <w:p w14:paraId="7C9DBC6E" w14:textId="77777777" w:rsidR="00BE12AE" w:rsidRPr="000D299A" w:rsidRDefault="005C2F24" w:rsidP="005C2F24">
      <w:pPr>
        <w:pStyle w:val="CHCNormalParagraph"/>
      </w:pPr>
      <w:r w:rsidRPr="000D299A">
        <w:t xml:space="preserve">&lt;Note: The page numbers above will automatically populate as long as you follow all the style info described in this document. You will need to “update” the table of contents – instructions are in </w:t>
      </w:r>
      <w:r w:rsidR="00F516F8" w:rsidRPr="000D299A">
        <w:t>“Step 4</w:t>
      </w:r>
      <w:r w:rsidR="00E539B4" w:rsidRPr="000D299A">
        <w:t>.</w:t>
      </w:r>
      <w:r w:rsidR="00F516F8" w:rsidRPr="000D299A">
        <w:t>”</w:t>
      </w:r>
      <w:r w:rsidR="00E539B4" w:rsidRPr="000D299A">
        <w:t xml:space="preserve"> Delete this note </w:t>
      </w:r>
      <w:r w:rsidRPr="000D299A">
        <w:t>when you are done reading it / before you turn in your thesis</w:t>
      </w:r>
      <w:proofErr w:type="gramStart"/>
      <w:r w:rsidRPr="000D299A">
        <w:t>.&gt;</w:t>
      </w:r>
      <w:proofErr w:type="gramEnd"/>
    </w:p>
    <w:p w14:paraId="4A52BA27" w14:textId="77777777" w:rsidR="005C2F24" w:rsidRPr="000D299A" w:rsidRDefault="005C2F24">
      <w:pPr>
        <w:rPr>
          <w:rFonts w:ascii="Times New Roman" w:hAnsi="Times New Roman" w:cs="Times New Roman"/>
        </w:rPr>
      </w:pPr>
      <w:r w:rsidRPr="000D299A">
        <w:rPr>
          <w:rFonts w:ascii="Times New Roman" w:hAnsi="Times New Roman" w:cs="Times New Roman"/>
        </w:rPr>
        <w:br w:type="page"/>
      </w:r>
    </w:p>
    <w:p w14:paraId="62BC3D1D" w14:textId="77777777" w:rsidR="0003356A" w:rsidRPr="000D299A" w:rsidRDefault="0003356A" w:rsidP="0003356A">
      <w:pPr>
        <w:spacing w:line="480" w:lineRule="auto"/>
        <w:jc w:val="center"/>
        <w:rPr>
          <w:rFonts w:ascii="Times New Roman" w:hAnsi="Times New Roman" w:cs="Times New Roman"/>
          <w:b/>
        </w:rPr>
      </w:pPr>
    </w:p>
    <w:p w14:paraId="6A815E4B" w14:textId="77777777" w:rsidR="0003356A" w:rsidRPr="000D299A" w:rsidRDefault="0003356A" w:rsidP="0003356A">
      <w:pPr>
        <w:spacing w:line="480" w:lineRule="auto"/>
        <w:jc w:val="center"/>
        <w:rPr>
          <w:rFonts w:ascii="Times New Roman" w:hAnsi="Times New Roman" w:cs="Times New Roman"/>
          <w:b/>
        </w:rPr>
      </w:pPr>
    </w:p>
    <w:p w14:paraId="000B5E82" w14:textId="77777777" w:rsidR="0003356A" w:rsidRPr="000D299A" w:rsidRDefault="009222AB" w:rsidP="009222AB">
      <w:pPr>
        <w:tabs>
          <w:tab w:val="left" w:pos="2265"/>
        </w:tabs>
        <w:spacing w:line="480" w:lineRule="auto"/>
        <w:rPr>
          <w:rFonts w:ascii="Times New Roman" w:hAnsi="Times New Roman" w:cs="Times New Roman"/>
          <w:b/>
        </w:rPr>
      </w:pPr>
      <w:r w:rsidRPr="000D299A">
        <w:rPr>
          <w:rFonts w:ascii="Times New Roman" w:hAnsi="Times New Roman" w:cs="Times New Roman"/>
          <w:b/>
        </w:rPr>
        <w:tab/>
      </w:r>
    </w:p>
    <w:p w14:paraId="4F354CFC" w14:textId="77777777" w:rsidR="0003356A" w:rsidRPr="000D299A" w:rsidRDefault="0003356A" w:rsidP="009222AB">
      <w:pPr>
        <w:pStyle w:val="CHCHeader1-Unlinked"/>
      </w:pPr>
      <w:r w:rsidRPr="000D299A">
        <w:t xml:space="preserve">List of Accompanying Materials </w:t>
      </w:r>
    </w:p>
    <w:p w14:paraId="4AD73C62" w14:textId="77777777" w:rsidR="00AA4A88" w:rsidRPr="000D299A" w:rsidRDefault="00AA4A88" w:rsidP="00AA4A88">
      <w:pPr>
        <w:pStyle w:val="CHCNumberedList"/>
      </w:pPr>
      <w:r w:rsidRPr="000D299A">
        <w:t>This list uses the “CHC Numbered List” Style</w:t>
      </w:r>
    </w:p>
    <w:p w14:paraId="3E34651A" w14:textId="77777777" w:rsidR="00AA4A88" w:rsidRPr="000D299A" w:rsidRDefault="00AA4A88" w:rsidP="00AA4A88">
      <w:pPr>
        <w:pStyle w:val="CHCNumberedList"/>
      </w:pPr>
      <w:r w:rsidRPr="000D299A">
        <w:t>It is the only List / Table in this section that will not auto-populate</w:t>
      </w:r>
    </w:p>
    <w:p w14:paraId="7B1766B1" w14:textId="77777777" w:rsidR="00AA4A88" w:rsidRPr="000D299A" w:rsidRDefault="00AA4A88" w:rsidP="00AA4A88">
      <w:pPr>
        <w:pStyle w:val="CHCNumberedList"/>
      </w:pPr>
      <w:r w:rsidRPr="000D299A">
        <w:t>You can use it to list items that are not in your thesis</w:t>
      </w:r>
      <w:r w:rsidR="00E539B4" w:rsidRPr="000D299A">
        <w:t xml:space="preserve"> document</w:t>
      </w:r>
      <w:r w:rsidRPr="000D299A">
        <w:t>, but accompany it</w:t>
      </w:r>
    </w:p>
    <w:p w14:paraId="4BCB82BF" w14:textId="77777777" w:rsidR="00AA4A88" w:rsidRPr="000D299A" w:rsidRDefault="00AA4A88" w:rsidP="00AA4A88">
      <w:pPr>
        <w:pStyle w:val="CHCNumberedList"/>
      </w:pPr>
      <w:r w:rsidRPr="000D299A">
        <w:t>For instance, a DVD of a video or images</w:t>
      </w:r>
    </w:p>
    <w:p w14:paraId="5963A955" w14:textId="77777777" w:rsidR="00AA4A88" w:rsidRPr="000D299A" w:rsidRDefault="00AA4A88" w:rsidP="00AA4A88">
      <w:pPr>
        <w:pStyle w:val="CHCNumberedList"/>
      </w:pPr>
      <w:r w:rsidRPr="000D299A">
        <w:t>Or a website you created and are providing a link to</w:t>
      </w:r>
    </w:p>
    <w:p w14:paraId="5F641AD0" w14:textId="77777777" w:rsidR="00AA4A88" w:rsidRPr="000D299A" w:rsidRDefault="00AA4A88" w:rsidP="0003356A">
      <w:pPr>
        <w:pStyle w:val="CHCAfterBlockQuote"/>
      </w:pPr>
    </w:p>
    <w:p w14:paraId="1E657DD9" w14:textId="77777777" w:rsidR="00BA1664" w:rsidRPr="000D299A" w:rsidRDefault="00BA1664" w:rsidP="0003356A">
      <w:pPr>
        <w:pStyle w:val="CHCAfterBlockQuote"/>
      </w:pPr>
    </w:p>
    <w:p w14:paraId="3699B0F8" w14:textId="77777777" w:rsidR="00AA4A88" w:rsidRPr="000D299A" w:rsidRDefault="0003356A" w:rsidP="0003356A">
      <w:pPr>
        <w:pStyle w:val="CHCAfterBlockQuote"/>
      </w:pPr>
      <w:r w:rsidRPr="000D299A">
        <w:t>&lt;Optional</w:t>
      </w:r>
      <w:r w:rsidR="00E539B4" w:rsidRPr="000D299A">
        <w:t>:</w:t>
      </w:r>
      <w:r w:rsidRPr="000D299A">
        <w:t xml:space="preserve"> Delete th</w:t>
      </w:r>
      <w:r w:rsidR="00E539B4" w:rsidRPr="000D299A">
        <w:t>is</w:t>
      </w:r>
      <w:r w:rsidRPr="000D299A">
        <w:t xml:space="preserve"> whole page if you don’t need a List of Accompanying Materials.  </w:t>
      </w:r>
    </w:p>
    <w:p w14:paraId="4126EA58" w14:textId="77777777" w:rsidR="0003356A" w:rsidRPr="000D299A" w:rsidRDefault="0003356A" w:rsidP="0003356A">
      <w:pPr>
        <w:pStyle w:val="CHCAfterBlockQuote"/>
      </w:pPr>
      <w:r w:rsidRPr="000D299A">
        <w:t xml:space="preserve">Note – If you need to make a list of something other than the options listed </w:t>
      </w:r>
      <w:r w:rsidR="00AA4A88" w:rsidRPr="000D299A">
        <w:t>on the next few pages,</w:t>
      </w:r>
      <w:r w:rsidR="00E539B4" w:rsidRPr="000D299A">
        <w:t xml:space="preserve"> you can just adjust</w:t>
      </w:r>
      <w:r w:rsidRPr="000D299A">
        <w:t xml:space="preserve"> one of the following </w:t>
      </w:r>
      <w:r w:rsidR="00E539B4" w:rsidRPr="000D299A">
        <w:t xml:space="preserve">pages’ </w:t>
      </w:r>
      <w:r w:rsidR="00AA4A88" w:rsidRPr="000D299A">
        <w:t xml:space="preserve">list options to work for you, </w:t>
      </w:r>
      <w:r w:rsidR="00E539B4" w:rsidRPr="000D299A">
        <w:t xml:space="preserve">For help, contact </w:t>
      </w:r>
      <w:r w:rsidR="00AA4A88" w:rsidRPr="000D299A">
        <w:t xml:space="preserve">your Academic &amp; Thesis Coordinator, </w:t>
      </w:r>
      <w:r w:rsidR="00E539B4" w:rsidRPr="000D299A">
        <w:t>in 122 Chapman Hall</w:t>
      </w:r>
      <w:proofErr w:type="gramStart"/>
      <w:r w:rsidR="00AA4A88" w:rsidRPr="000D299A">
        <w:t>.</w:t>
      </w:r>
      <w:r w:rsidRPr="000D299A">
        <w:t>&gt;</w:t>
      </w:r>
      <w:proofErr w:type="gramEnd"/>
    </w:p>
    <w:p w14:paraId="0CF8FA0E" w14:textId="77777777" w:rsidR="0003356A" w:rsidRPr="000D299A" w:rsidRDefault="0003356A" w:rsidP="0003356A">
      <w:pPr>
        <w:pStyle w:val="CHCNormalParagraph"/>
      </w:pPr>
    </w:p>
    <w:p w14:paraId="469D9485" w14:textId="77777777" w:rsidR="0003356A" w:rsidRPr="000D299A" w:rsidRDefault="0003356A">
      <w:pPr>
        <w:rPr>
          <w:rFonts w:ascii="Times New Roman" w:hAnsi="Times New Roman" w:cs="Times New Roman"/>
        </w:rPr>
      </w:pPr>
      <w:r w:rsidRPr="000D299A">
        <w:rPr>
          <w:rFonts w:ascii="Times New Roman" w:hAnsi="Times New Roman" w:cs="Times New Roman"/>
        </w:rPr>
        <w:br w:type="page"/>
      </w:r>
    </w:p>
    <w:p w14:paraId="26579D51" w14:textId="77777777" w:rsidR="005C2F24" w:rsidRPr="000D299A" w:rsidRDefault="005C2F24" w:rsidP="005C2F24">
      <w:pPr>
        <w:spacing w:line="480" w:lineRule="auto"/>
        <w:jc w:val="center"/>
        <w:rPr>
          <w:rFonts w:ascii="Times New Roman" w:hAnsi="Times New Roman" w:cs="Times New Roman"/>
          <w:b/>
        </w:rPr>
      </w:pPr>
    </w:p>
    <w:p w14:paraId="0A3AEE97" w14:textId="77777777" w:rsidR="005C2F24" w:rsidRPr="000D299A" w:rsidRDefault="005C2F24" w:rsidP="005C2F24">
      <w:pPr>
        <w:spacing w:line="480" w:lineRule="auto"/>
        <w:jc w:val="center"/>
        <w:rPr>
          <w:rFonts w:ascii="Times New Roman" w:hAnsi="Times New Roman" w:cs="Times New Roman"/>
          <w:b/>
        </w:rPr>
      </w:pPr>
    </w:p>
    <w:p w14:paraId="11DFD93F" w14:textId="77777777" w:rsidR="005C2F24" w:rsidRPr="000D299A" w:rsidRDefault="005C2F24" w:rsidP="005C2F24">
      <w:pPr>
        <w:spacing w:line="480" w:lineRule="auto"/>
        <w:rPr>
          <w:rFonts w:ascii="Times New Roman" w:hAnsi="Times New Roman" w:cs="Times New Roman"/>
          <w:b/>
        </w:rPr>
      </w:pPr>
    </w:p>
    <w:p w14:paraId="539DF6D0" w14:textId="77777777" w:rsidR="00BA3A4C" w:rsidRPr="000D299A" w:rsidRDefault="0003356A" w:rsidP="00BA3A4C">
      <w:pPr>
        <w:pStyle w:val="CHCHeader1-Unlinked"/>
      </w:pPr>
      <w:r w:rsidRPr="000D299A">
        <w:t>List</w:t>
      </w:r>
      <w:r w:rsidR="005C2F24" w:rsidRPr="000D299A">
        <w:t xml:space="preserve"> of Figures </w:t>
      </w:r>
    </w:p>
    <w:p w14:paraId="6E127ADA" w14:textId="77777777" w:rsidR="00BA3A4C" w:rsidRPr="000D299A" w:rsidRDefault="00BA3A4C">
      <w:pPr>
        <w:pStyle w:val="TableofFigures"/>
        <w:tabs>
          <w:tab w:val="right" w:pos="8486"/>
        </w:tabs>
        <w:rPr>
          <w:rFonts w:eastAsiaTheme="minorEastAsia" w:cs="Times New Roman"/>
          <w:noProof/>
          <w:sz w:val="22"/>
          <w:szCs w:val="22"/>
        </w:rPr>
      </w:pPr>
      <w:r w:rsidRPr="000D299A">
        <w:rPr>
          <w:rFonts w:cs="Times New Roman"/>
        </w:rPr>
        <w:fldChar w:fldCharType="begin"/>
      </w:r>
      <w:r w:rsidRPr="000D299A">
        <w:rPr>
          <w:rFonts w:cs="Times New Roman"/>
        </w:rPr>
        <w:instrText xml:space="preserve"> TOC \h \z \t "CHC Figure Title" \c </w:instrText>
      </w:r>
      <w:r w:rsidRPr="000D299A">
        <w:rPr>
          <w:rFonts w:cs="Times New Roman"/>
        </w:rPr>
        <w:fldChar w:fldCharType="separate"/>
      </w:r>
      <w:hyperlink w:anchor="_Toc381785689" w:history="1">
        <w:r w:rsidRPr="000D299A">
          <w:rPr>
            <w:rStyle w:val="Hyperlink"/>
            <w:rFonts w:cs="Times New Roman"/>
            <w:noProof/>
          </w:rPr>
          <w:t>Figure 1: This is the “</w:t>
        </w:r>
        <w:r w:rsidRPr="000D299A">
          <w:rPr>
            <w:rStyle w:val="Hyperlink"/>
            <w:rFonts w:cs="Times New Roman"/>
            <w:b/>
            <w:noProof/>
          </w:rPr>
          <w:t>CHC Figure Title”</w:t>
        </w:r>
        <w:r w:rsidRPr="000D299A">
          <w:rPr>
            <w:rStyle w:val="Hyperlink"/>
            <w:rFonts w:cs="Times New Roman"/>
            <w:noProof/>
          </w:rPr>
          <w:t xml:space="preserve"> style and is used for the title of your figure.  This text will also appear in the List of Figures.</w:t>
        </w:r>
        <w:r w:rsidRPr="000D299A">
          <w:rPr>
            <w:rFonts w:cs="Times New Roman"/>
            <w:noProof/>
            <w:webHidden/>
          </w:rPr>
          <w:tab/>
        </w:r>
        <w:r w:rsidRPr="000D299A">
          <w:rPr>
            <w:rFonts w:cs="Times New Roman"/>
            <w:noProof/>
            <w:webHidden/>
          </w:rPr>
          <w:fldChar w:fldCharType="begin"/>
        </w:r>
        <w:r w:rsidRPr="000D299A">
          <w:rPr>
            <w:rFonts w:cs="Times New Roman"/>
            <w:noProof/>
            <w:webHidden/>
          </w:rPr>
          <w:instrText xml:space="preserve"> PAGEREF _Toc381785689 \h </w:instrText>
        </w:r>
        <w:r w:rsidRPr="000D299A">
          <w:rPr>
            <w:rFonts w:cs="Times New Roman"/>
            <w:noProof/>
            <w:webHidden/>
          </w:rPr>
        </w:r>
        <w:r w:rsidRPr="000D299A">
          <w:rPr>
            <w:rFonts w:cs="Times New Roman"/>
            <w:noProof/>
            <w:webHidden/>
          </w:rPr>
          <w:fldChar w:fldCharType="separate"/>
        </w:r>
        <w:r w:rsidR="000176D5">
          <w:rPr>
            <w:rFonts w:cs="Times New Roman"/>
            <w:noProof/>
            <w:webHidden/>
          </w:rPr>
          <w:t>4</w:t>
        </w:r>
        <w:r w:rsidRPr="000D299A">
          <w:rPr>
            <w:rFonts w:cs="Times New Roman"/>
            <w:noProof/>
            <w:webHidden/>
          </w:rPr>
          <w:fldChar w:fldCharType="end"/>
        </w:r>
      </w:hyperlink>
    </w:p>
    <w:p w14:paraId="55FFEF9C" w14:textId="77777777" w:rsidR="0003356A" w:rsidRPr="000D299A" w:rsidRDefault="00BA3A4C" w:rsidP="0003356A">
      <w:pPr>
        <w:rPr>
          <w:rFonts w:ascii="Times New Roman" w:hAnsi="Times New Roman" w:cs="Times New Roman"/>
        </w:rPr>
      </w:pPr>
      <w:r w:rsidRPr="000D299A">
        <w:rPr>
          <w:rFonts w:ascii="Times New Roman" w:hAnsi="Times New Roman" w:cs="Times New Roman"/>
        </w:rPr>
        <w:fldChar w:fldCharType="end"/>
      </w:r>
    </w:p>
    <w:p w14:paraId="56981B99" w14:textId="77777777" w:rsidR="0003356A" w:rsidRPr="000D299A" w:rsidRDefault="0003356A" w:rsidP="0003356A">
      <w:pPr>
        <w:rPr>
          <w:rFonts w:ascii="Times New Roman" w:hAnsi="Times New Roman" w:cs="Times New Roman"/>
        </w:rPr>
      </w:pPr>
    </w:p>
    <w:p w14:paraId="246793F3" w14:textId="77777777" w:rsidR="00BA3A4C" w:rsidRPr="000D299A" w:rsidRDefault="00BA3A4C" w:rsidP="0003356A">
      <w:pPr>
        <w:rPr>
          <w:rFonts w:ascii="Times New Roman" w:hAnsi="Times New Roman" w:cs="Times New Roman"/>
        </w:rPr>
      </w:pPr>
    </w:p>
    <w:p w14:paraId="34A3A32D" w14:textId="77777777" w:rsidR="006F744A" w:rsidRPr="000D299A" w:rsidRDefault="006F744A" w:rsidP="0003356A">
      <w:pPr>
        <w:rPr>
          <w:rFonts w:ascii="Times New Roman" w:hAnsi="Times New Roman" w:cs="Times New Roman"/>
        </w:rPr>
      </w:pPr>
    </w:p>
    <w:p w14:paraId="04B7BD48" w14:textId="77777777" w:rsidR="00BA3A4C" w:rsidRPr="000D299A" w:rsidRDefault="005C2F24" w:rsidP="00BA3A4C">
      <w:pPr>
        <w:pStyle w:val="CHCAfterBlockQuote"/>
      </w:pPr>
      <w:r w:rsidRPr="000D299A">
        <w:t>&lt;Optional Delete th</w:t>
      </w:r>
      <w:r w:rsidR="00BA3A4C" w:rsidRPr="000D299A">
        <w:t>is</w:t>
      </w:r>
      <w:r w:rsidRPr="000D299A">
        <w:t xml:space="preserve"> whole page if you don’t </w:t>
      </w:r>
      <w:r w:rsidR="0003356A" w:rsidRPr="000D299A">
        <w:t>need a List of Figures</w:t>
      </w:r>
      <w:r w:rsidR="006F744A" w:rsidRPr="000D299A">
        <w:t xml:space="preserve"> &gt;</w:t>
      </w:r>
    </w:p>
    <w:p w14:paraId="17E53505" w14:textId="77777777" w:rsidR="00BA3A4C" w:rsidRPr="000D299A" w:rsidRDefault="006F744A" w:rsidP="00BA3A4C">
      <w:pPr>
        <w:pStyle w:val="CHCNormalParagraph"/>
      </w:pPr>
      <w:r w:rsidRPr="000D299A">
        <w:t>&lt;</w:t>
      </w:r>
      <w:r w:rsidR="00BA3A4C" w:rsidRPr="000D299A">
        <w:t xml:space="preserve">Note: The page numbers above will automatically populate as long as you follow all the style info described in this document. You will need to “update” the list of figures – instructions are in </w:t>
      </w:r>
      <w:r w:rsidR="00F516F8" w:rsidRPr="000D299A">
        <w:t>“Step 4” of the following chapter</w:t>
      </w:r>
      <w:r w:rsidR="00BA3A4C" w:rsidRPr="000D299A">
        <w:t xml:space="preserve"> Delete this note when you are done reading it / before you turn in your thesis</w:t>
      </w:r>
      <w:r w:rsidRPr="000D299A">
        <w:t>&gt;</w:t>
      </w:r>
    </w:p>
    <w:p w14:paraId="4F2FCDB1" w14:textId="77777777" w:rsidR="006F744A" w:rsidRPr="000D299A" w:rsidRDefault="006F744A" w:rsidP="00BA3A4C">
      <w:pPr>
        <w:pStyle w:val="CHCNormalParagraph"/>
      </w:pPr>
      <w:r w:rsidRPr="000D299A">
        <w:t>&lt;</w:t>
      </w:r>
      <w:r w:rsidR="00D115AE" w:rsidRPr="000D299A">
        <w:t>The title of this page “List of Figures” is formatted in the “</w:t>
      </w:r>
      <w:r w:rsidR="00D115AE" w:rsidRPr="000D299A">
        <w:rPr>
          <w:b/>
        </w:rPr>
        <w:t>CHC Heading 1 – Unlinked</w:t>
      </w:r>
      <w:r w:rsidR="00D115AE" w:rsidRPr="000D299A">
        <w:t>” style. The entries in the list</w:t>
      </w:r>
      <w:r w:rsidR="003475F8" w:rsidRPr="000D299A">
        <w:t>, such as</w:t>
      </w:r>
      <w:r w:rsidR="00D115AE" w:rsidRPr="000D299A">
        <w:t xml:space="preserve"> “Figure 1:”</w:t>
      </w:r>
      <w:r w:rsidR="003475F8" w:rsidRPr="000D299A">
        <w:t xml:space="preserve"> above</w:t>
      </w:r>
      <w:r w:rsidR="00D115AE" w:rsidRPr="000D299A">
        <w:t xml:space="preserve"> are formatted in “</w:t>
      </w:r>
      <w:r w:rsidR="00D115AE" w:rsidRPr="000D299A">
        <w:rPr>
          <w:b/>
        </w:rPr>
        <w:t xml:space="preserve">Table of Figures, CHC </w:t>
      </w:r>
      <w:r w:rsidR="003475F8" w:rsidRPr="000D299A">
        <w:rPr>
          <w:b/>
        </w:rPr>
        <w:t>List</w:t>
      </w:r>
      <w:r w:rsidR="00D115AE" w:rsidRPr="000D299A">
        <w:rPr>
          <w:b/>
        </w:rPr>
        <w:t xml:space="preserve"> of Figures</w:t>
      </w:r>
      <w:r w:rsidR="00D115AE" w:rsidRPr="000D299A">
        <w:t>” style.</w:t>
      </w:r>
      <w:r w:rsidR="00BA3A4C" w:rsidRPr="000D299A">
        <w:t xml:space="preserve"> More details about this, and how to update the List of Figures are included in Chapter 2 of this document</w:t>
      </w:r>
      <w:proofErr w:type="gramStart"/>
      <w:r w:rsidR="00BA3A4C" w:rsidRPr="000D299A">
        <w:t>.</w:t>
      </w:r>
      <w:r w:rsidRPr="000D299A">
        <w:t>&gt;</w:t>
      </w:r>
      <w:proofErr w:type="gramEnd"/>
    </w:p>
    <w:p w14:paraId="77F2E713" w14:textId="77777777" w:rsidR="006F744A" w:rsidRPr="000D299A" w:rsidRDefault="006F744A">
      <w:pPr>
        <w:rPr>
          <w:rFonts w:ascii="Times New Roman" w:hAnsi="Times New Roman" w:cs="Times New Roman"/>
        </w:rPr>
      </w:pPr>
      <w:r w:rsidRPr="000D299A">
        <w:rPr>
          <w:rFonts w:ascii="Times New Roman" w:hAnsi="Times New Roman" w:cs="Times New Roman"/>
        </w:rPr>
        <w:br w:type="page"/>
      </w:r>
    </w:p>
    <w:p w14:paraId="3C97B3B2" w14:textId="77777777" w:rsidR="006F744A" w:rsidRPr="000D299A" w:rsidRDefault="006F744A" w:rsidP="00BA3A4C">
      <w:pPr>
        <w:pStyle w:val="CHCNormalParagraph"/>
      </w:pPr>
    </w:p>
    <w:p w14:paraId="22D58DCE" w14:textId="77777777" w:rsidR="006F744A" w:rsidRPr="000D299A" w:rsidRDefault="006F744A" w:rsidP="00BA3A4C">
      <w:pPr>
        <w:pStyle w:val="CHCNormalParagraph"/>
      </w:pPr>
    </w:p>
    <w:p w14:paraId="75ADDF04" w14:textId="77777777" w:rsidR="006F744A" w:rsidRPr="000D299A" w:rsidRDefault="006F744A" w:rsidP="00BA3A4C">
      <w:pPr>
        <w:pStyle w:val="CHCNormalParagraph"/>
      </w:pPr>
    </w:p>
    <w:p w14:paraId="2A518BB9" w14:textId="77777777" w:rsidR="006F744A" w:rsidRPr="000D299A" w:rsidRDefault="006F744A" w:rsidP="006F744A">
      <w:pPr>
        <w:pStyle w:val="CHCHeader1-Unlinked"/>
      </w:pPr>
      <w:r w:rsidRPr="000D299A">
        <w:t xml:space="preserve">List of </w:t>
      </w:r>
      <w:r w:rsidR="00FB02C2" w:rsidRPr="000D299A">
        <w:t>Tables</w:t>
      </w:r>
      <w:r w:rsidRPr="000D299A">
        <w:t xml:space="preserve"> </w:t>
      </w:r>
    </w:p>
    <w:p w14:paraId="156A0802" w14:textId="77777777" w:rsidR="006F744A" w:rsidRPr="000D299A" w:rsidRDefault="006F744A">
      <w:pPr>
        <w:pStyle w:val="TableofFigures"/>
        <w:tabs>
          <w:tab w:val="right" w:pos="8486"/>
        </w:tabs>
        <w:rPr>
          <w:rFonts w:eastAsiaTheme="minorEastAsia" w:cs="Times New Roman"/>
          <w:noProof/>
          <w:sz w:val="22"/>
          <w:szCs w:val="22"/>
        </w:rPr>
      </w:pPr>
      <w:r w:rsidRPr="000D299A">
        <w:rPr>
          <w:rFonts w:cs="Times New Roman"/>
        </w:rPr>
        <w:fldChar w:fldCharType="begin"/>
      </w:r>
      <w:r w:rsidRPr="000D299A">
        <w:rPr>
          <w:rFonts w:cs="Times New Roman"/>
        </w:rPr>
        <w:instrText xml:space="preserve"> TOC \h \z \t "CHC Table Title" \c </w:instrText>
      </w:r>
      <w:r w:rsidRPr="000D299A">
        <w:rPr>
          <w:rFonts w:cs="Times New Roman"/>
        </w:rPr>
        <w:fldChar w:fldCharType="separate"/>
      </w:r>
      <w:hyperlink w:anchor="_Toc381788000" w:history="1">
        <w:r w:rsidRPr="000D299A">
          <w:rPr>
            <w:rStyle w:val="Hyperlink"/>
            <w:rFonts w:cs="Times New Roman"/>
            <w:noProof/>
          </w:rPr>
          <w:t xml:space="preserve">Table 1: This is the </w:t>
        </w:r>
        <w:r w:rsidRPr="000D299A">
          <w:rPr>
            <w:rStyle w:val="Hyperlink"/>
            <w:rFonts w:cs="Times New Roman"/>
            <w:b/>
            <w:noProof/>
          </w:rPr>
          <w:t>“CHC Table Title”</w:t>
        </w:r>
        <w:r w:rsidRPr="000D299A">
          <w:rPr>
            <w:rStyle w:val="Hyperlink"/>
            <w:rFonts w:cs="Times New Roman"/>
            <w:noProof/>
          </w:rPr>
          <w:t xml:space="preserve"> style and is used for the title of your table.  This style will also appear in the List of Tables.</w:t>
        </w:r>
        <w:r w:rsidRPr="000D299A">
          <w:rPr>
            <w:rFonts w:cs="Times New Roman"/>
            <w:noProof/>
            <w:webHidden/>
          </w:rPr>
          <w:tab/>
        </w:r>
        <w:r w:rsidRPr="000D299A">
          <w:rPr>
            <w:rFonts w:cs="Times New Roman"/>
            <w:noProof/>
            <w:webHidden/>
          </w:rPr>
          <w:fldChar w:fldCharType="begin"/>
        </w:r>
        <w:r w:rsidRPr="000D299A">
          <w:rPr>
            <w:rFonts w:cs="Times New Roman"/>
            <w:noProof/>
            <w:webHidden/>
          </w:rPr>
          <w:instrText xml:space="preserve"> PAGEREF _Toc381788000 \h </w:instrText>
        </w:r>
        <w:r w:rsidRPr="000D299A">
          <w:rPr>
            <w:rFonts w:cs="Times New Roman"/>
            <w:noProof/>
            <w:webHidden/>
          </w:rPr>
        </w:r>
        <w:r w:rsidRPr="000D299A">
          <w:rPr>
            <w:rFonts w:cs="Times New Roman"/>
            <w:noProof/>
            <w:webHidden/>
          </w:rPr>
          <w:fldChar w:fldCharType="separate"/>
        </w:r>
        <w:r w:rsidR="000176D5">
          <w:rPr>
            <w:rFonts w:cs="Times New Roman"/>
            <w:noProof/>
            <w:webHidden/>
          </w:rPr>
          <w:t>4</w:t>
        </w:r>
        <w:r w:rsidRPr="000D299A">
          <w:rPr>
            <w:rFonts w:cs="Times New Roman"/>
            <w:noProof/>
            <w:webHidden/>
          </w:rPr>
          <w:fldChar w:fldCharType="end"/>
        </w:r>
      </w:hyperlink>
    </w:p>
    <w:p w14:paraId="1FC1F95D" w14:textId="77777777" w:rsidR="006F744A" w:rsidRPr="000D299A" w:rsidRDefault="006F744A" w:rsidP="00BA3A4C">
      <w:pPr>
        <w:pStyle w:val="CHCNormalParagraph"/>
      </w:pPr>
      <w:r w:rsidRPr="000D299A">
        <w:fldChar w:fldCharType="end"/>
      </w:r>
    </w:p>
    <w:p w14:paraId="6F8826F2" w14:textId="77777777" w:rsidR="006F744A" w:rsidRPr="000D299A" w:rsidRDefault="006F744A" w:rsidP="00BA3A4C">
      <w:pPr>
        <w:pStyle w:val="CHCNormalParagraph"/>
      </w:pPr>
    </w:p>
    <w:p w14:paraId="554AFAAA" w14:textId="77777777" w:rsidR="006F744A" w:rsidRPr="000D299A" w:rsidRDefault="006F744A" w:rsidP="006F744A">
      <w:pPr>
        <w:pStyle w:val="CHCAfterBlockQuote"/>
      </w:pPr>
      <w:r w:rsidRPr="000D299A">
        <w:t>&lt;Optional</w:t>
      </w:r>
      <w:r w:rsidR="00FB02C2" w:rsidRPr="000D299A">
        <w:t>:</w:t>
      </w:r>
      <w:r w:rsidRPr="000D299A">
        <w:t xml:space="preserve"> Delete this whole page if you don’t need a List of </w:t>
      </w:r>
      <w:r w:rsidR="00FB02C2" w:rsidRPr="000D299A">
        <w:t>Tables, or repurpose for another List of X</w:t>
      </w:r>
      <w:r w:rsidRPr="000D299A">
        <w:t>&gt;</w:t>
      </w:r>
    </w:p>
    <w:p w14:paraId="387F2333" w14:textId="77777777" w:rsidR="00F516F8" w:rsidRPr="000D299A" w:rsidRDefault="00F516F8" w:rsidP="00F516F8">
      <w:pPr>
        <w:pStyle w:val="CHCNormalParagraph"/>
      </w:pPr>
      <w:r w:rsidRPr="000D299A">
        <w:t>&lt;Note: The page numbers above will automatically populate as long as you follow all the style info described in this document. You will need to “update” the list of figures – instructions are in “Step 4” of the following chapter Delete this note when you are done reading it / before you turn in your thesis&gt;</w:t>
      </w:r>
    </w:p>
    <w:p w14:paraId="00763466" w14:textId="77777777" w:rsidR="006F744A" w:rsidRPr="000D299A" w:rsidRDefault="00BF7F67" w:rsidP="00BF7F67">
      <w:pPr>
        <w:pStyle w:val="CHCNormalParagraph"/>
      </w:pPr>
      <w:r w:rsidRPr="000D299A">
        <w:t xml:space="preserve">&lt;This List of </w:t>
      </w:r>
      <w:proofErr w:type="gramStart"/>
      <w:r w:rsidRPr="000D299A">
        <w:t>Tables,</w:t>
      </w:r>
      <w:proofErr w:type="gramEnd"/>
      <w:r w:rsidRPr="000D299A">
        <w:t xml:space="preserve"> is formatted using “Table of Figures, CHC List of Figures” but is modified to draw its info from </w:t>
      </w:r>
      <w:r w:rsidRPr="000D299A">
        <w:rPr>
          <w:b/>
        </w:rPr>
        <w:t>CHC Table Titles</w:t>
      </w:r>
      <w:r w:rsidRPr="000D299A">
        <w:t xml:space="preserve"> instead of CHC Figure Titles. </w:t>
      </w:r>
      <w:r w:rsidR="006F744A" w:rsidRPr="000D299A">
        <w:t>If you wish to have multiple “</w:t>
      </w:r>
      <w:r w:rsidR="006F744A" w:rsidRPr="000D299A">
        <w:rPr>
          <w:b/>
        </w:rPr>
        <w:t>Lists of X</w:t>
      </w:r>
      <w:r w:rsidR="006F744A" w:rsidRPr="000D299A">
        <w:t>” you can insert additional “Tables of Figures” using the Word references menu (in Word 2013) option of “Insert Table of Figures”</w:t>
      </w:r>
      <w:r w:rsidRPr="000D299A">
        <w:t xml:space="preserve"> </w:t>
      </w:r>
      <w:r w:rsidR="006F744A" w:rsidRPr="000D299A">
        <w:t>You will need to modify the settings to draw their information from “CHC Table Titles” or whatever you like, via using -- Insert Table of Figures / Options / Build Table of Figures from: Style – “CHC Table Titles</w:t>
      </w:r>
      <w:proofErr w:type="gramStart"/>
      <w:r w:rsidR="006F744A" w:rsidRPr="000D299A">
        <w:t>”  and</w:t>
      </w:r>
      <w:proofErr w:type="gramEnd"/>
      <w:r w:rsidR="006F744A" w:rsidRPr="000D299A">
        <w:t xml:space="preserve"> so on.  Be careful when starting new lists in this manner, to NOT update the other lists to match it</w:t>
      </w:r>
      <w:proofErr w:type="gramStart"/>
      <w:r w:rsidR="006F744A" w:rsidRPr="000D299A">
        <w:t>.&gt;</w:t>
      </w:r>
      <w:proofErr w:type="gramEnd"/>
    </w:p>
    <w:p w14:paraId="51C4CA80" w14:textId="77777777" w:rsidR="005C2F24" w:rsidRPr="000D299A" w:rsidRDefault="006F744A" w:rsidP="006F744A">
      <w:pPr>
        <w:pStyle w:val="CHCNormalParagraph"/>
      </w:pPr>
      <w:r w:rsidRPr="000D299A">
        <w:t>&lt;For help, visit your Academic &amp; Thesis Coordinator, 122 Chapman Hall</w:t>
      </w:r>
      <w:proofErr w:type="gramStart"/>
      <w:r w:rsidRPr="000D299A">
        <w:t>.&gt;</w:t>
      </w:r>
      <w:proofErr w:type="gramEnd"/>
    </w:p>
    <w:p w14:paraId="0599791B" w14:textId="77777777" w:rsidR="00BF7F67" w:rsidRPr="000D299A" w:rsidRDefault="00BF7F67" w:rsidP="006F744A">
      <w:pPr>
        <w:pStyle w:val="CHCNormalParagraph"/>
      </w:pPr>
    </w:p>
    <w:p w14:paraId="6BC7AF43" w14:textId="77777777" w:rsidR="005C2F24" w:rsidRPr="000D299A" w:rsidRDefault="005C2F24" w:rsidP="005C2F24">
      <w:pPr>
        <w:pStyle w:val="CHCNormalParagraph"/>
        <w:ind w:firstLine="0"/>
        <w:sectPr w:rsidR="005C2F24" w:rsidRPr="000D299A" w:rsidSect="004F2CEF">
          <w:headerReference w:type="default" r:id="rId17"/>
          <w:headerReference w:type="first" r:id="rId18"/>
          <w:pgSz w:w="12240" w:h="15840" w:code="1"/>
          <w:pgMar w:top="1584" w:right="1440" w:bottom="1440" w:left="2304" w:header="1152" w:footer="864" w:gutter="0"/>
          <w:pgNumType w:fmt="lowerRoman" w:start="2"/>
          <w:cols w:space="720"/>
          <w:docGrid w:linePitch="326"/>
        </w:sectPr>
      </w:pPr>
    </w:p>
    <w:p w14:paraId="669B8EDB" w14:textId="77777777" w:rsidR="00261595" w:rsidRPr="000D299A" w:rsidRDefault="00A941CC" w:rsidP="00261595">
      <w:pPr>
        <w:pStyle w:val="CHCSmartHeader1"/>
      </w:pPr>
      <w:bookmarkStart w:id="1" w:name="_Toc381708637"/>
      <w:bookmarkStart w:id="2" w:name="_Toc383772654"/>
      <w:r w:rsidRPr="000D299A">
        <w:lastRenderedPageBreak/>
        <w:t>Introduction</w:t>
      </w:r>
      <w:r w:rsidR="00167B2C" w:rsidRPr="000D299A">
        <w:t xml:space="preserve"> / Chapter 1</w:t>
      </w:r>
      <w:r w:rsidR="00261595" w:rsidRPr="000D299A">
        <w:t>: How to use this template in 5 easy steps</w:t>
      </w:r>
      <w:bookmarkEnd w:id="1"/>
      <w:bookmarkEnd w:id="2"/>
    </w:p>
    <w:p w14:paraId="78C44896" w14:textId="77777777" w:rsidR="00261595" w:rsidRPr="000D299A" w:rsidRDefault="00261595" w:rsidP="00261595">
      <w:pPr>
        <w:pStyle w:val="CHCNormalParagraph"/>
      </w:pPr>
      <w:r w:rsidRPr="000D299A">
        <w:t xml:space="preserve">&lt;Placeholder: Paste your text here </w:t>
      </w:r>
      <w:r w:rsidRPr="000D299A">
        <w:rPr>
          <w:i/>
        </w:rPr>
        <w:t>if</w:t>
      </w:r>
      <w:r w:rsidRPr="000D299A">
        <w:t xml:space="preserve"> you need to copy-paste text from another document – see note in Step 2&gt;</w:t>
      </w:r>
    </w:p>
    <w:p w14:paraId="1D21AB50" w14:textId="77777777" w:rsidR="00FD62C7" w:rsidRPr="000D299A" w:rsidRDefault="00FD62C7" w:rsidP="00245F89">
      <w:pPr>
        <w:pStyle w:val="CHCSmartHeader2"/>
      </w:pPr>
      <w:bookmarkStart w:id="3" w:name="_Toc174671409"/>
      <w:bookmarkStart w:id="4" w:name="_Toc381708638"/>
      <w:bookmarkStart w:id="5" w:name="_Toc383772655"/>
      <w:r w:rsidRPr="000D299A">
        <w:t>Step 1: Start using this template now</w:t>
      </w:r>
      <w:bookmarkEnd w:id="3"/>
      <w:bookmarkEnd w:id="4"/>
      <w:bookmarkEnd w:id="5"/>
    </w:p>
    <w:p w14:paraId="2FB5E99D" w14:textId="77777777" w:rsidR="00FD62C7" w:rsidRPr="000D299A" w:rsidRDefault="00FD62C7" w:rsidP="00261595">
      <w:pPr>
        <w:pStyle w:val="CHCNormalParagraph"/>
      </w:pPr>
      <w:r w:rsidRPr="000D299A">
        <w:t>Start using the thesis</w:t>
      </w:r>
      <w:r w:rsidR="0003356A" w:rsidRPr="000D299A">
        <w:t xml:space="preserve"> template as soon as possible, a.k.a.</w:t>
      </w:r>
      <w:r w:rsidRPr="000D299A">
        <w:t xml:space="preserve"> </w:t>
      </w:r>
      <w:r w:rsidRPr="000D299A">
        <w:rPr>
          <w:b/>
        </w:rPr>
        <w:t>NOW</w:t>
      </w:r>
      <w:r w:rsidRPr="000D299A">
        <w:t xml:space="preserve">!  It will take time to correctly format your thesis even when using this template.  If you start using it early on, you’ll save yourself time and hassle in the end (not to mention the sanity of the staff in CHC!).  </w:t>
      </w:r>
      <w:r w:rsidR="00B651FE" w:rsidRPr="000D299A">
        <w:rPr>
          <w:b/>
        </w:rPr>
        <w:t>Start by saving this document with the file name you want to use for your thesis right now.</w:t>
      </w:r>
      <w:r w:rsidR="00B651FE" w:rsidRPr="000D299A">
        <w:t xml:space="preserve"> It will become a regular Word document, but will keep the CHC Thesis Template Styles for you to use while writing. It will be wonderful.</w:t>
      </w:r>
    </w:p>
    <w:p w14:paraId="70D005CC" w14:textId="77777777" w:rsidR="00D71A53" w:rsidRPr="000D299A" w:rsidRDefault="00B651FE" w:rsidP="006F1755">
      <w:pPr>
        <w:pStyle w:val="CHCNormalParagraph"/>
      </w:pPr>
      <w:r w:rsidRPr="000D299A">
        <w:t>Have you a</w:t>
      </w:r>
      <w:r w:rsidR="00FD62C7" w:rsidRPr="000D299A">
        <w:t xml:space="preserve">lready started to write your thesis in another Word document?  No problem!  </w:t>
      </w:r>
      <w:r w:rsidR="0003356A" w:rsidRPr="000D299A">
        <w:t>After you have read through this document, j</w:t>
      </w:r>
      <w:r w:rsidR="00FD62C7" w:rsidRPr="000D299A">
        <w:t>ust start with the instructions in step 2 for copying and pasting your text into this template.  If you haven’t started to write your thesis, read through this document first to learn how to use it.  Then you’ll be ready to delete the text and sections you don’t need, and start adding your own writing while maintaining the correct format.</w:t>
      </w:r>
      <w:bookmarkStart w:id="6" w:name="_Toc174671410"/>
    </w:p>
    <w:p w14:paraId="777B542C" w14:textId="77777777" w:rsidR="00FD62C7" w:rsidRPr="000D299A" w:rsidRDefault="00B651FE" w:rsidP="00261595">
      <w:pPr>
        <w:pStyle w:val="CHCSmartHeader2"/>
      </w:pPr>
      <w:bookmarkStart w:id="7" w:name="_Toc381708639"/>
      <w:bookmarkStart w:id="8" w:name="_Toc383772656"/>
      <w:r w:rsidRPr="000D299A">
        <w:t xml:space="preserve">Step 2: [If needed] </w:t>
      </w:r>
      <w:r w:rsidR="00FD62C7" w:rsidRPr="000D299A">
        <w:t>Copy and paste your text into this template</w:t>
      </w:r>
      <w:bookmarkEnd w:id="6"/>
      <w:bookmarkEnd w:id="7"/>
      <w:bookmarkEnd w:id="8"/>
    </w:p>
    <w:p w14:paraId="51591FEF" w14:textId="77777777" w:rsidR="00FD62C7" w:rsidRPr="000D299A" w:rsidRDefault="00FD62C7" w:rsidP="00261595">
      <w:pPr>
        <w:pStyle w:val="CHCNormalParagraph"/>
      </w:pPr>
      <w:r w:rsidRPr="000D299A">
        <w:rPr>
          <w:b/>
          <w:i/>
        </w:rPr>
        <w:t>If your thesis or parts of it are already in another document</w:t>
      </w:r>
      <w:r w:rsidRPr="000D299A">
        <w:t>, stop writing in it!  You need to copy what you’ve written in the other document and paste it into this one.  To do so correctly, follow these exact steps:</w:t>
      </w:r>
    </w:p>
    <w:p w14:paraId="632AE8B7" w14:textId="77777777" w:rsidR="00FD62C7" w:rsidRPr="000D299A" w:rsidRDefault="00FD62C7" w:rsidP="00B651FE">
      <w:pPr>
        <w:pStyle w:val="CHCNumberedList"/>
        <w:numPr>
          <w:ilvl w:val="0"/>
          <w:numId w:val="12"/>
        </w:numPr>
      </w:pPr>
      <w:r w:rsidRPr="000D299A">
        <w:t>In your other document, select all the text and copy it.</w:t>
      </w:r>
    </w:p>
    <w:p w14:paraId="002EACF8" w14:textId="77777777" w:rsidR="00B651FE" w:rsidRPr="000D299A" w:rsidRDefault="00FD62C7" w:rsidP="00261595">
      <w:pPr>
        <w:pStyle w:val="CHCNumberedList"/>
      </w:pPr>
      <w:r w:rsidRPr="000D299A">
        <w:lastRenderedPageBreak/>
        <w:t>Back in this document, place the cursor near the top of this page on the line that says “&lt;Placeholder: Paste your text here&gt;</w:t>
      </w:r>
      <w:r w:rsidR="00B651FE" w:rsidRPr="000D299A">
        <w:t>.”</w:t>
      </w:r>
      <w:r w:rsidRPr="000D299A">
        <w:t xml:space="preserve">  Then paste what you copied from the other document in the </w:t>
      </w:r>
    </w:p>
    <w:p w14:paraId="19AE5C92" w14:textId="77777777" w:rsidR="00FD62C7" w:rsidRPr="000D299A" w:rsidRDefault="00FD62C7" w:rsidP="00B651FE">
      <w:pPr>
        <w:pStyle w:val="CHCNumberedList"/>
        <w:numPr>
          <w:ilvl w:val="0"/>
          <w:numId w:val="0"/>
        </w:numPr>
        <w:ind w:left="1440"/>
      </w:pPr>
      <w:proofErr w:type="gramStart"/>
      <w:r w:rsidRPr="000D299A">
        <w:t>“Placeholder” line).</w:t>
      </w:r>
      <w:proofErr w:type="gramEnd"/>
      <w:r w:rsidRPr="000D299A">
        <w:t xml:space="preserve">  </w:t>
      </w:r>
      <w:r w:rsidRPr="000D299A">
        <w:rPr>
          <w:b/>
        </w:rPr>
        <w:t>This step is important to maintain correct pagination!</w:t>
      </w:r>
    </w:p>
    <w:p w14:paraId="5122028A" w14:textId="77777777" w:rsidR="00FD62C7" w:rsidRPr="000D299A" w:rsidRDefault="00FD62C7" w:rsidP="00261595">
      <w:pPr>
        <w:pStyle w:val="CHCNumberedList"/>
      </w:pPr>
      <w:r w:rsidRPr="000D299A">
        <w:t>Proceed with “Step 3: Use styles for every bit of text…” below to apply proper styles to all the text you just pasted.</w:t>
      </w:r>
    </w:p>
    <w:p w14:paraId="20C84481" w14:textId="77777777" w:rsidR="00FD62C7" w:rsidRPr="000D299A" w:rsidRDefault="00FD62C7" w:rsidP="00261595">
      <w:pPr>
        <w:pStyle w:val="CHCNumberedList"/>
      </w:pPr>
      <w:r w:rsidRPr="000D299A">
        <w:t xml:space="preserve">Delete any remaining thesis template instructions from your </w:t>
      </w:r>
      <w:r w:rsidRPr="000D299A">
        <w:rPr>
          <w:b/>
        </w:rPr>
        <w:t xml:space="preserve">final </w:t>
      </w:r>
      <w:r w:rsidRPr="000D299A">
        <w:t>version.</w:t>
      </w:r>
    </w:p>
    <w:p w14:paraId="3DF8C2C9" w14:textId="77777777" w:rsidR="00FD62C7" w:rsidRPr="000D299A" w:rsidRDefault="00FD62C7" w:rsidP="00FD62C7">
      <w:pPr>
        <w:ind w:left="1440"/>
        <w:rPr>
          <w:rFonts w:ascii="Times New Roman" w:hAnsi="Times New Roman" w:cs="Times New Roman"/>
        </w:rPr>
      </w:pPr>
    </w:p>
    <w:p w14:paraId="0B555C29" w14:textId="77777777" w:rsidR="00261595" w:rsidRPr="000D299A" w:rsidRDefault="00FD62C7" w:rsidP="006F1755">
      <w:pPr>
        <w:pStyle w:val="CHCAfterBlockQuote"/>
      </w:pPr>
      <w:r w:rsidRPr="000D299A">
        <w:t xml:space="preserve">Note: Don’t forget to fill in your own information, like thesis title, advisor name, et cetera in the front matter.  These are typically denoted with the following symbols: </w:t>
      </w:r>
      <w:r w:rsidRPr="000D299A">
        <w:br/>
        <w:t xml:space="preserve">“&lt;” and “&gt;”.  These symbols should </w:t>
      </w:r>
      <w:r w:rsidRPr="000D299A">
        <w:rPr>
          <w:i/>
        </w:rPr>
        <w:t>not</w:t>
      </w:r>
      <w:r w:rsidRPr="000D299A">
        <w:t xml:space="preserve"> appear in the final version.  For additional information about copying and pasting into the template, visit your Academic &amp; Thesis Coordinator, 122 Chapman Hall. </w:t>
      </w:r>
    </w:p>
    <w:p w14:paraId="64BD3AC7" w14:textId="77777777" w:rsidR="00FD62C7" w:rsidRPr="000D299A" w:rsidRDefault="00FD62C7" w:rsidP="00261595">
      <w:pPr>
        <w:pStyle w:val="CHCSmartHeader2"/>
      </w:pPr>
      <w:bookmarkStart w:id="9" w:name="_Toc174671411"/>
      <w:bookmarkStart w:id="10" w:name="_Toc381708640"/>
      <w:bookmarkStart w:id="11" w:name="_Toc383772657"/>
      <w:r w:rsidRPr="000D299A">
        <w:t xml:space="preserve">Step 3: Use “Styles” for </w:t>
      </w:r>
      <w:r w:rsidR="009A203E" w:rsidRPr="000D299A">
        <w:t>EVERY</w:t>
      </w:r>
      <w:r w:rsidRPr="000D299A">
        <w:t xml:space="preserve"> bit of text in your thesis</w:t>
      </w:r>
      <w:bookmarkEnd w:id="9"/>
      <w:bookmarkEnd w:id="10"/>
      <w:bookmarkEnd w:id="11"/>
      <w:r w:rsidRPr="000D299A">
        <w:t xml:space="preserve"> </w:t>
      </w:r>
    </w:p>
    <w:p w14:paraId="4A84D2BD" w14:textId="77777777" w:rsidR="00261595" w:rsidRPr="000D299A" w:rsidRDefault="00FD62C7" w:rsidP="006F1755">
      <w:pPr>
        <w:pStyle w:val="CHCNormalParagraph"/>
      </w:pPr>
      <w:r w:rsidRPr="000D299A">
        <w:t xml:space="preserve">“Styles” are used to easily apply a set of formatting choices consistently throughout a document.  This template has built-in styles for chapter headings, section headings, the main body text, quotes, and almost anything else you can imagine.  Instead of having to apply the Times font, 16 </w:t>
      </w:r>
      <w:proofErr w:type="spellStart"/>
      <w:r w:rsidRPr="000D299A">
        <w:t>pt</w:t>
      </w:r>
      <w:proofErr w:type="spellEnd"/>
      <w:r w:rsidRPr="000D299A">
        <w:t>, bold and centered characteristics for each chapter title in your thesis, you apply the “</w:t>
      </w:r>
      <w:r w:rsidR="00FF5AAE" w:rsidRPr="000D299A">
        <w:t xml:space="preserve">CHC Smart </w:t>
      </w:r>
      <w:r w:rsidRPr="000D299A">
        <w:t>Heading 1” style to each chapter title and all of those characteristics will be set automatically.  Don’t worry if you don’t like those particular settings for a chapter title; you can easily modify any style to meet your needs.  Some styles are also used in this template to populate the entries in the Table of Contents, List of Figures and List of Tables.</w:t>
      </w:r>
    </w:p>
    <w:p w14:paraId="64956C75" w14:textId="77777777" w:rsidR="00FD62C7" w:rsidRPr="000D299A" w:rsidRDefault="00FD62C7" w:rsidP="00261595">
      <w:pPr>
        <w:pStyle w:val="CHCSmartHeader3"/>
      </w:pPr>
      <w:bookmarkStart w:id="12" w:name="_Toc381708641"/>
      <w:bookmarkStart w:id="13" w:name="_Toc383772658"/>
      <w:r w:rsidRPr="000D299A">
        <w:lastRenderedPageBreak/>
        <w:t>How to apply a style:</w:t>
      </w:r>
      <w:bookmarkEnd w:id="12"/>
      <w:bookmarkEnd w:id="13"/>
    </w:p>
    <w:p w14:paraId="536EAF80" w14:textId="77777777" w:rsidR="00FD62C7" w:rsidRPr="000D299A" w:rsidRDefault="005B2D3F" w:rsidP="00261595">
      <w:pPr>
        <w:pStyle w:val="CHCNumberedList"/>
        <w:numPr>
          <w:ilvl w:val="0"/>
          <w:numId w:val="10"/>
        </w:numPr>
      </w:pPr>
      <w:r w:rsidRPr="000D299A">
        <w:rPr>
          <w:b/>
        </w:rPr>
        <w:t>On a PC</w:t>
      </w:r>
      <w:r w:rsidRPr="000D299A">
        <w:t>, under the “Home” menu, you will find the “Styles” section.</w:t>
      </w:r>
      <w:r w:rsidRPr="000D299A">
        <w:br/>
      </w:r>
      <w:r w:rsidRPr="000D299A">
        <w:br/>
      </w:r>
      <w:r w:rsidR="00FD62C7" w:rsidRPr="000D299A">
        <w:rPr>
          <w:b/>
        </w:rPr>
        <w:t>On a Mac</w:t>
      </w:r>
      <w:r w:rsidR="00FD62C7" w:rsidRPr="000D299A">
        <w:t>, make sure the Formatting Palette or Styles Toolbox is open in Word (Word 2008: View menu &gt; Formatting Palette; Word 2011: View &gt; Styles).</w:t>
      </w:r>
    </w:p>
    <w:p w14:paraId="584FAA06" w14:textId="77777777" w:rsidR="00FD62C7" w:rsidRPr="000D299A" w:rsidRDefault="00FD62C7" w:rsidP="00261595">
      <w:pPr>
        <w:pStyle w:val="CHCNumberedList"/>
      </w:pPr>
      <w:r w:rsidRPr="000D299A">
        <w:t>Place the cursor in the part of text in which you want to apply a style (styles are generally applied to an entire paragraph).  For example, I’ll place the cursor in the “Introduction: …” title at the beginning of this chapter.</w:t>
      </w:r>
    </w:p>
    <w:p w14:paraId="033A90EF" w14:textId="77777777" w:rsidR="00FD62C7" w:rsidRPr="000D299A" w:rsidRDefault="00FD62C7" w:rsidP="001F2A5F">
      <w:pPr>
        <w:pStyle w:val="CHCNumberedList"/>
      </w:pPr>
      <w:r w:rsidRPr="000D299A">
        <w:t>In the Styles section of the Formatting Palette or Toolbox, select the style you want.  For this example, I select</w:t>
      </w:r>
      <w:r w:rsidR="005B2D3F" w:rsidRPr="000D299A">
        <w:t>ed</w:t>
      </w:r>
      <w:r w:rsidRPr="000D299A">
        <w:t xml:space="preserve"> the “</w:t>
      </w:r>
      <w:r w:rsidR="005B2D3F" w:rsidRPr="000D299A">
        <w:t>CHC Smart Header 1</w:t>
      </w:r>
      <w:r w:rsidRPr="000D299A">
        <w:t>” style.</w:t>
      </w:r>
      <w:r w:rsidR="001F2A5F" w:rsidRPr="000D299A">
        <w:t xml:space="preserve"> </w:t>
      </w:r>
      <w:r w:rsidRPr="000D299A">
        <w:t>Voilà! The characteristics of that style are applied to the te</w:t>
      </w:r>
      <w:r w:rsidR="005B2D3F" w:rsidRPr="000D299A">
        <w:t>xt in that paragraph/section.</w:t>
      </w:r>
    </w:p>
    <w:p w14:paraId="78D6D1C0" w14:textId="77777777" w:rsidR="00261595" w:rsidRPr="000D299A" w:rsidRDefault="00FD62C7" w:rsidP="00261595">
      <w:pPr>
        <w:pStyle w:val="CHCAfterBlockQuote"/>
      </w:pPr>
      <w:r w:rsidRPr="000D299A">
        <w:t xml:space="preserve">Refer to the next chapter </w:t>
      </w:r>
      <w:r w:rsidR="005B2D3F" w:rsidRPr="000D299A">
        <w:t xml:space="preserve">of this document </w:t>
      </w:r>
      <w:r w:rsidRPr="000D299A">
        <w:t>to see what styles are available to use in this template.</w:t>
      </w:r>
      <w:r w:rsidR="004C549F" w:rsidRPr="000D299A">
        <w:t xml:space="preserve"> (</w:t>
      </w:r>
      <w:r w:rsidR="005B2D3F" w:rsidRPr="000D299A">
        <w:t>Note</w:t>
      </w:r>
      <w:proofErr w:type="gramStart"/>
      <w:r w:rsidR="005B2D3F" w:rsidRPr="000D299A">
        <w:t>,</w:t>
      </w:r>
      <w:proofErr w:type="gramEnd"/>
      <w:r w:rsidR="005B2D3F" w:rsidRPr="000D299A">
        <w:t xml:space="preserve"> this section is using the “CHC After Block Quote” style, which is like the “CHC Normal Paragraph” style, but doesn’t have an indent on the first line.</w:t>
      </w:r>
      <w:r w:rsidR="004C549F" w:rsidRPr="000D299A">
        <w:t xml:space="preserve"> It is designed to follow Block Quotes, and other lists or images that appear within your paragraphs. This template causes this style to automatically be employed after Block Quotes and Numbered Lists, but you can also manually change the style of a paragraph if you need to.)</w:t>
      </w:r>
      <w:bookmarkStart w:id="14" w:name="_Toc174671412"/>
    </w:p>
    <w:p w14:paraId="6439A40B" w14:textId="77777777" w:rsidR="00FD62C7" w:rsidRPr="000D299A" w:rsidRDefault="00FD62C7" w:rsidP="00261595">
      <w:pPr>
        <w:pStyle w:val="CHCSmartHeader2"/>
      </w:pPr>
      <w:bookmarkStart w:id="15" w:name="_Toc174671413"/>
      <w:bookmarkStart w:id="16" w:name="_Toc381708642"/>
      <w:bookmarkStart w:id="17" w:name="_Toc383772659"/>
      <w:bookmarkEnd w:id="14"/>
      <w:r w:rsidRPr="000D299A">
        <w:t xml:space="preserve">Step </w:t>
      </w:r>
      <w:r w:rsidR="00261595" w:rsidRPr="000D299A">
        <w:t>4</w:t>
      </w:r>
      <w:r w:rsidRPr="000D299A">
        <w:t>: Don’t edit the Table of Contents directly</w:t>
      </w:r>
      <w:bookmarkEnd w:id="15"/>
      <w:bookmarkEnd w:id="16"/>
      <w:bookmarkEnd w:id="17"/>
    </w:p>
    <w:p w14:paraId="12571D21" w14:textId="77777777" w:rsidR="004C549F" w:rsidRPr="000D299A" w:rsidRDefault="00FD62C7" w:rsidP="009222AB">
      <w:pPr>
        <w:pStyle w:val="CHCNormalParagraph"/>
      </w:pPr>
      <w:r w:rsidRPr="000D299A">
        <w:t xml:space="preserve">The Table of Contents will automatically populate based on the chapter titles, section titles and sub-section titles listed </w:t>
      </w:r>
      <w:r w:rsidRPr="000D299A">
        <w:rPr>
          <w:b/>
        </w:rPr>
        <w:t>if the appropriate style</w:t>
      </w:r>
      <w:r w:rsidRPr="000D299A">
        <w:t xml:space="preserve"> has been applied to each title (see the next chapter to learn more about which heading styles in particular).  Periodically, you will need to update the Table of Contents so it will populate this information.</w:t>
      </w:r>
      <w:r w:rsidR="009222AB" w:rsidRPr="000D299A">
        <w:t xml:space="preserve"> </w:t>
      </w:r>
    </w:p>
    <w:p w14:paraId="33053A61" w14:textId="77777777" w:rsidR="00FD62C7" w:rsidRPr="000D299A" w:rsidRDefault="00FD62C7" w:rsidP="00261595">
      <w:pPr>
        <w:pStyle w:val="CHCSmartHeader3"/>
      </w:pPr>
      <w:bookmarkStart w:id="18" w:name="_Toc381708643"/>
      <w:bookmarkStart w:id="19" w:name="_Toc383772660"/>
      <w:r w:rsidRPr="000D299A">
        <w:lastRenderedPageBreak/>
        <w:t>How to update the Table of Contents:</w:t>
      </w:r>
      <w:bookmarkEnd w:id="18"/>
      <w:bookmarkEnd w:id="19"/>
    </w:p>
    <w:p w14:paraId="6A9D6856" w14:textId="77777777" w:rsidR="00FD62C7" w:rsidRPr="000D299A" w:rsidRDefault="00FD62C7" w:rsidP="00472916">
      <w:pPr>
        <w:pStyle w:val="CHCNumberedList"/>
        <w:numPr>
          <w:ilvl w:val="0"/>
          <w:numId w:val="11"/>
        </w:numPr>
      </w:pPr>
      <w:r w:rsidRPr="000D299A">
        <w:t xml:space="preserve">Right-click (or </w:t>
      </w:r>
      <w:proofErr w:type="spellStart"/>
      <w:r w:rsidRPr="000D299A">
        <w:t>control+click</w:t>
      </w:r>
      <w:proofErr w:type="spellEnd"/>
      <w:r w:rsidRPr="000D299A">
        <w:t>) on the gray shaded part of the Table of Contents and choose “Update Field”.</w:t>
      </w:r>
    </w:p>
    <w:p w14:paraId="33B8A7ED" w14:textId="77777777" w:rsidR="00167B2C" w:rsidRPr="000D299A" w:rsidRDefault="00FD62C7" w:rsidP="00167B2C">
      <w:pPr>
        <w:pStyle w:val="CHCNumberedList"/>
      </w:pPr>
      <w:r w:rsidRPr="000D299A">
        <w:t>If prompted, select “Update entire table”.</w:t>
      </w:r>
    </w:p>
    <w:p w14:paraId="4E0EEC2A" w14:textId="77777777" w:rsidR="00472916" w:rsidRPr="000D299A" w:rsidRDefault="00FD62C7" w:rsidP="006F1755">
      <w:pPr>
        <w:pStyle w:val="CHCAfterBlockQuote"/>
      </w:pPr>
      <w:r w:rsidRPr="000D299A">
        <w:t xml:space="preserve">The </w:t>
      </w:r>
      <w:r w:rsidRPr="000D299A">
        <w:rPr>
          <w:i/>
        </w:rPr>
        <w:t>List of Figures</w:t>
      </w:r>
      <w:r w:rsidR="00167B2C" w:rsidRPr="000D299A">
        <w:t>,</w:t>
      </w:r>
      <w:r w:rsidRPr="000D299A">
        <w:t xml:space="preserve"> </w:t>
      </w:r>
      <w:r w:rsidRPr="000D299A">
        <w:rPr>
          <w:i/>
        </w:rPr>
        <w:t>List of Tables</w:t>
      </w:r>
      <w:r w:rsidR="00167B2C" w:rsidRPr="000D299A">
        <w:rPr>
          <w:i/>
        </w:rPr>
        <w:t xml:space="preserve">, </w:t>
      </w:r>
      <w:r w:rsidR="00167B2C" w:rsidRPr="000D299A">
        <w:t>and other lists</w:t>
      </w:r>
      <w:r w:rsidRPr="000D299A">
        <w:t xml:space="preserve"> are managed the same way as the Table of Contents; update them in the same manner mentioned above.  Refer to the next chapter to learn what styles will populate the Table of Contents, List of Figures</w:t>
      </w:r>
      <w:r w:rsidR="00A040F7" w:rsidRPr="000D299A">
        <w:t>,</w:t>
      </w:r>
      <w:r w:rsidRPr="000D299A">
        <w:t xml:space="preserve"> and List of Tables.</w:t>
      </w:r>
      <w:bookmarkStart w:id="20" w:name="_Toc174671414"/>
    </w:p>
    <w:p w14:paraId="2D86E286" w14:textId="77777777" w:rsidR="00FD62C7" w:rsidRPr="000D299A" w:rsidRDefault="00FD62C7" w:rsidP="00472916">
      <w:pPr>
        <w:pStyle w:val="CHCSmartHeader2"/>
      </w:pPr>
      <w:bookmarkStart w:id="21" w:name="_Toc381708644"/>
      <w:bookmarkStart w:id="22" w:name="_Toc383772661"/>
      <w:r w:rsidRPr="000D299A">
        <w:t xml:space="preserve">Step </w:t>
      </w:r>
      <w:r w:rsidR="00472916" w:rsidRPr="000D299A">
        <w:t>5</w:t>
      </w:r>
      <w:r w:rsidRPr="000D299A">
        <w:t>: Pagination</w:t>
      </w:r>
      <w:bookmarkEnd w:id="20"/>
      <w:bookmarkEnd w:id="21"/>
      <w:bookmarkEnd w:id="22"/>
    </w:p>
    <w:p w14:paraId="2AACEB4C" w14:textId="77777777" w:rsidR="006F1755" w:rsidRPr="000D299A" w:rsidRDefault="00FD62C7" w:rsidP="00FF66A7">
      <w:pPr>
        <w:spacing w:line="480" w:lineRule="auto"/>
        <w:ind w:firstLine="720"/>
        <w:rPr>
          <w:rFonts w:ascii="Times New Roman" w:hAnsi="Times New Roman" w:cs="Times New Roman"/>
        </w:rPr>
      </w:pPr>
      <w:r w:rsidRPr="000D299A">
        <w:rPr>
          <w:rFonts w:ascii="Times New Roman" w:hAnsi="Times New Roman" w:cs="Times New Roman"/>
        </w:rPr>
        <w:t>There are specific pagination rules you must follow</w:t>
      </w:r>
      <w:r w:rsidR="00FF66A7" w:rsidRPr="000D299A">
        <w:rPr>
          <w:rFonts w:ascii="Times New Roman" w:hAnsi="Times New Roman" w:cs="Times New Roman"/>
        </w:rPr>
        <w:t>. This</w:t>
      </w:r>
      <w:r w:rsidRPr="000D299A">
        <w:rPr>
          <w:rFonts w:ascii="Times New Roman" w:hAnsi="Times New Roman" w:cs="Times New Roman"/>
        </w:rPr>
        <w:t xml:space="preserve"> template is formatted with correct pagination, </w:t>
      </w:r>
      <w:r w:rsidR="00FF66A7" w:rsidRPr="000D299A">
        <w:rPr>
          <w:rFonts w:ascii="Times New Roman" w:hAnsi="Times New Roman" w:cs="Times New Roman"/>
        </w:rPr>
        <w:t xml:space="preserve">but </w:t>
      </w:r>
      <w:r w:rsidRPr="000D299A">
        <w:rPr>
          <w:rFonts w:ascii="Times New Roman" w:hAnsi="Times New Roman" w:cs="Times New Roman"/>
        </w:rPr>
        <w:t xml:space="preserve">it is likely pagination will break as you use this document.  </w:t>
      </w:r>
      <w:r w:rsidR="00FF66A7" w:rsidRPr="000D299A">
        <w:rPr>
          <w:rFonts w:ascii="Times New Roman" w:hAnsi="Times New Roman" w:cs="Times New Roman"/>
        </w:rPr>
        <w:t>Ask your Academic &amp; Thesis Coordinator, in 122 Chapman Hall if you need help fixing this.</w:t>
      </w:r>
    </w:p>
    <w:p w14:paraId="46CB9A6D" w14:textId="77777777" w:rsidR="00FD62C7" w:rsidRPr="000D299A" w:rsidRDefault="00FF66A7" w:rsidP="00FF66A7">
      <w:pPr>
        <w:spacing w:line="480" w:lineRule="auto"/>
        <w:ind w:firstLine="720"/>
        <w:rPr>
          <w:rFonts w:ascii="Times New Roman" w:hAnsi="Times New Roman" w:cs="Times New Roman"/>
        </w:rPr>
        <w:sectPr w:rsidR="00FD62C7" w:rsidRPr="000D299A" w:rsidSect="004F2CEF">
          <w:headerReference w:type="even" r:id="rId19"/>
          <w:headerReference w:type="default" r:id="rId20"/>
          <w:footerReference w:type="even" r:id="rId21"/>
          <w:footerReference w:type="default" r:id="rId22"/>
          <w:headerReference w:type="first" r:id="rId23"/>
          <w:footerReference w:type="first" r:id="rId24"/>
          <w:pgSz w:w="12240" w:h="15840"/>
          <w:pgMar w:top="1584" w:right="1440" w:bottom="1440" w:left="2304" w:header="1152" w:footer="864" w:gutter="0"/>
          <w:pgNumType w:start="1"/>
          <w:cols w:space="720"/>
          <w:titlePg/>
          <w:docGrid w:linePitch="326"/>
        </w:sectPr>
      </w:pPr>
      <w:r w:rsidRPr="000D299A">
        <w:rPr>
          <w:rFonts w:ascii="Times New Roman" w:hAnsi="Times New Roman" w:cs="Times New Roman"/>
        </w:rPr>
        <w:t xml:space="preserve"> </w:t>
      </w:r>
    </w:p>
    <w:p w14:paraId="0BF01CF2" w14:textId="77777777" w:rsidR="00FD62C7" w:rsidRPr="000D299A" w:rsidRDefault="00167B2C" w:rsidP="00795EB4">
      <w:pPr>
        <w:pStyle w:val="CHCSmartHeader1"/>
      </w:pPr>
      <w:bookmarkStart w:id="23" w:name="_Toc174671415"/>
      <w:bookmarkStart w:id="24" w:name="_Toc381708645"/>
      <w:bookmarkStart w:id="25" w:name="_Toc383772662"/>
      <w:r w:rsidRPr="000D299A">
        <w:lastRenderedPageBreak/>
        <w:t xml:space="preserve">Chapter 2: </w:t>
      </w:r>
      <w:r w:rsidR="00FD62C7" w:rsidRPr="000D299A">
        <w:t>What Styles to Use and Where</w:t>
      </w:r>
      <w:bookmarkEnd w:id="23"/>
      <w:bookmarkEnd w:id="24"/>
      <w:bookmarkEnd w:id="25"/>
    </w:p>
    <w:p w14:paraId="15931F1F" w14:textId="77777777" w:rsidR="00795EB4" w:rsidRPr="000D299A" w:rsidRDefault="00FD62C7" w:rsidP="00DA7E31">
      <w:pPr>
        <w:pStyle w:val="CHCNormalParagraph"/>
      </w:pPr>
      <w:r w:rsidRPr="000D299A">
        <w:t>Below are examples and explanations of the most common style</w:t>
      </w:r>
      <w:r w:rsidR="00405631" w:rsidRPr="000D299A">
        <w:t xml:space="preserve">s built for the CHC Thesis Template. </w:t>
      </w:r>
      <w:r w:rsidRPr="000D299A">
        <w:t xml:space="preserve">Please keep in mind that Word also has lots of default styles that cannot be deleted.  To avoid confusion from our styles over Word’s default ones, look for </w:t>
      </w:r>
      <w:r w:rsidR="00795EB4" w:rsidRPr="000D299A">
        <w:t xml:space="preserve">“CHC” at the start of the names of </w:t>
      </w:r>
      <w:r w:rsidRPr="000D299A">
        <w:t>our styles (e.g., “</w:t>
      </w:r>
      <w:r w:rsidR="00795EB4" w:rsidRPr="000D299A">
        <w:t>CHC Normal Paragraph</w:t>
      </w:r>
      <w:r w:rsidRPr="000D299A">
        <w:t xml:space="preserve">”).  </w:t>
      </w:r>
      <w:r w:rsidR="007030B6" w:rsidRPr="000D299A">
        <w:t>The only exception is “Table of Figures, CHC List of Figures.”</w:t>
      </w:r>
    </w:p>
    <w:p w14:paraId="481DAC5F" w14:textId="77777777" w:rsidR="00FD62C7" w:rsidRPr="000D299A" w:rsidRDefault="00FD62C7" w:rsidP="00167B2C">
      <w:pPr>
        <w:pStyle w:val="CHCSmartHeader2"/>
      </w:pPr>
      <w:bookmarkStart w:id="26" w:name="_Toc174671416"/>
      <w:bookmarkStart w:id="27" w:name="_Toc381708646"/>
      <w:bookmarkStart w:id="28" w:name="_Toc383772663"/>
      <w:r w:rsidRPr="000D299A">
        <w:t xml:space="preserve">Chapter </w:t>
      </w:r>
      <w:r w:rsidR="00167B2C" w:rsidRPr="000D299A">
        <w:t>T</w:t>
      </w:r>
      <w:r w:rsidRPr="000D299A">
        <w:t xml:space="preserve">itles, </w:t>
      </w:r>
      <w:r w:rsidR="00167B2C" w:rsidRPr="000D299A">
        <w:t>S</w:t>
      </w:r>
      <w:r w:rsidRPr="000D299A">
        <w:t>ections</w:t>
      </w:r>
      <w:r w:rsidR="00167B2C" w:rsidRPr="000D299A">
        <w:t>, and Sub-Se</w:t>
      </w:r>
      <w:r w:rsidRPr="000D299A">
        <w:t>ctions</w:t>
      </w:r>
      <w:bookmarkEnd w:id="26"/>
      <w:bookmarkEnd w:id="27"/>
      <w:bookmarkEnd w:id="28"/>
    </w:p>
    <w:p w14:paraId="356A969F" w14:textId="77777777" w:rsidR="00FD62C7" w:rsidRPr="000D299A" w:rsidRDefault="00FD62C7" w:rsidP="00167B2C">
      <w:pPr>
        <w:pStyle w:val="CHCSmartHeader3"/>
      </w:pPr>
      <w:r w:rsidRPr="000D299A">
        <w:t xml:space="preserve"> </w:t>
      </w:r>
      <w:bookmarkStart w:id="29" w:name="_Toc174671417"/>
      <w:bookmarkStart w:id="30" w:name="_Toc381708647"/>
      <w:bookmarkStart w:id="31" w:name="_Toc383772664"/>
      <w:r w:rsidRPr="000D299A">
        <w:t>“</w:t>
      </w:r>
      <w:r w:rsidR="00795EB4" w:rsidRPr="000D299A">
        <w:t>CHC Smart Header 1</w:t>
      </w:r>
      <w:r w:rsidRPr="000D299A">
        <w:t>” Style</w:t>
      </w:r>
      <w:bookmarkEnd w:id="29"/>
      <w:bookmarkEnd w:id="30"/>
      <w:bookmarkEnd w:id="31"/>
      <w:r w:rsidRPr="000D299A">
        <w:t xml:space="preserve"> </w:t>
      </w:r>
    </w:p>
    <w:p w14:paraId="552130FF" w14:textId="77777777" w:rsidR="00795EB4" w:rsidRPr="000D299A" w:rsidRDefault="00FD62C7" w:rsidP="00DA7E31">
      <w:pPr>
        <w:pStyle w:val="CHCNormalParagraph"/>
      </w:pPr>
      <w:r w:rsidRPr="000D299A">
        <w:t xml:space="preserve">The </w:t>
      </w:r>
      <w:r w:rsidR="00795EB4" w:rsidRPr="000D299A">
        <w:t>CHC Smart Header 1</w:t>
      </w:r>
      <w:r w:rsidRPr="000D299A">
        <w:t xml:space="preserve"> style is used for </w:t>
      </w:r>
      <w:r w:rsidR="00167B2C" w:rsidRPr="000D299A">
        <w:t>Chapter T</w:t>
      </w:r>
      <w:r w:rsidRPr="000D299A">
        <w:t xml:space="preserve">itles and will appear in the Table of Contents. </w:t>
      </w:r>
      <w:r w:rsidR="00795EB4" w:rsidRPr="000D299A">
        <w:t>You can see it at the top of this page for the title.</w:t>
      </w:r>
      <w:r w:rsidRPr="000D299A">
        <w:t xml:space="preserve"> All </w:t>
      </w:r>
      <w:r w:rsidR="00405631" w:rsidRPr="000D299A">
        <w:t>CHC Header</w:t>
      </w:r>
      <w:r w:rsidRPr="000D299A">
        <w:t xml:space="preserve"> styles are configured to stay with the text that immediately follows it.  This means you will never see a heading that appears by itself at the end of a page.  Heading styles also account for extra space immediately </w:t>
      </w:r>
      <w:r w:rsidR="00405631" w:rsidRPr="000D299A">
        <w:t xml:space="preserve">before and </w:t>
      </w:r>
      <w:r w:rsidRPr="000D299A">
        <w:t>following it, so there’s no need to hit the Return key multiple times after a heading.</w:t>
      </w:r>
      <w:r w:rsidR="00405631" w:rsidRPr="000D299A">
        <w:t xml:space="preserve"> The CHC Smart Header 1 is also configured to insert a page break before it, so it will always start at the top of a new page. The other Header Styles do not automatically start on new pages.</w:t>
      </w:r>
      <w:r w:rsidR="00296D3D" w:rsidRPr="000D299A">
        <w:t xml:space="preserve"> (Note: The Headers for the Table of Contents, Acknowledgements, etc. use “CHC Header 1 – Unlinked” Style, to avoid appearing in the Table of Contents.)</w:t>
      </w:r>
    </w:p>
    <w:p w14:paraId="75617B4E" w14:textId="77777777" w:rsidR="00FD62C7" w:rsidRPr="000D299A" w:rsidRDefault="00FD62C7" w:rsidP="00167B2C">
      <w:pPr>
        <w:pStyle w:val="CHCSmartHeader3"/>
      </w:pPr>
      <w:bookmarkStart w:id="32" w:name="_Toc174671418"/>
      <w:bookmarkStart w:id="33" w:name="_Toc381708648"/>
      <w:bookmarkStart w:id="34" w:name="_Toc383772665"/>
      <w:r w:rsidRPr="000D299A">
        <w:lastRenderedPageBreak/>
        <w:t>“</w:t>
      </w:r>
      <w:r w:rsidR="00795EB4" w:rsidRPr="000D299A">
        <w:t xml:space="preserve">CHC Smart Header </w:t>
      </w:r>
      <w:r w:rsidRPr="000D299A">
        <w:t>2” Style</w:t>
      </w:r>
      <w:bookmarkEnd w:id="32"/>
      <w:bookmarkEnd w:id="33"/>
      <w:r w:rsidR="0007686F" w:rsidRPr="000D299A">
        <w:t xml:space="preserve"> and how to make Section titles not appear in your Table of Contents</w:t>
      </w:r>
      <w:bookmarkEnd w:id="34"/>
    </w:p>
    <w:p w14:paraId="37C442EB" w14:textId="77777777" w:rsidR="00FD62C7" w:rsidRPr="000D299A" w:rsidRDefault="00FD62C7" w:rsidP="00795EB4">
      <w:pPr>
        <w:pStyle w:val="CHCNormalParagraph"/>
      </w:pPr>
      <w:r w:rsidRPr="000D299A">
        <w:t xml:space="preserve">The </w:t>
      </w:r>
      <w:r w:rsidR="00795EB4" w:rsidRPr="000D299A">
        <w:t>CHC Smart Header 2</w:t>
      </w:r>
      <w:r w:rsidR="00167B2C" w:rsidRPr="000D299A">
        <w:t xml:space="preserve"> style is used for S</w:t>
      </w:r>
      <w:r w:rsidRPr="000D299A">
        <w:t>ection titles.  It will also appear in the Table of Contents.</w:t>
      </w:r>
      <w:r w:rsidR="00167B2C" w:rsidRPr="000D299A">
        <w:t xml:space="preserve"> You can see it used above for the text that reads, “Chapter title</w:t>
      </w:r>
      <w:r w:rsidR="00063CCC" w:rsidRPr="000D299A">
        <w:t>s, sections, and sub-sections.”</w:t>
      </w:r>
    </w:p>
    <w:p w14:paraId="7F47F447" w14:textId="77777777" w:rsidR="00167B2C" w:rsidRPr="000D299A" w:rsidRDefault="00063CCC" w:rsidP="006B7C1B">
      <w:pPr>
        <w:pStyle w:val="CHCHeader2-Unlinked"/>
      </w:pPr>
      <w:r w:rsidRPr="000D299A">
        <w:t xml:space="preserve">OR - </w:t>
      </w:r>
      <w:r w:rsidR="005308EE" w:rsidRPr="000D299A">
        <w:t>“CHC Header 2 – Unlinked</w:t>
      </w:r>
      <w:r w:rsidRPr="000D299A">
        <w:t>”</w:t>
      </w:r>
      <w:r w:rsidR="005308EE" w:rsidRPr="000D299A">
        <w:t xml:space="preserve"> </w:t>
      </w:r>
      <w:r w:rsidRPr="000D299A">
        <w:t>S</w:t>
      </w:r>
      <w:r w:rsidR="005308EE" w:rsidRPr="000D299A">
        <w:t>tyle</w:t>
      </w:r>
    </w:p>
    <w:p w14:paraId="06734FDE" w14:textId="77777777" w:rsidR="00063CCC" w:rsidRPr="000D299A" w:rsidRDefault="00063CCC" w:rsidP="00063CCC">
      <w:pPr>
        <w:pStyle w:val="CHCNormalParagraph"/>
      </w:pPr>
      <w:r w:rsidRPr="000D299A">
        <w:t xml:space="preserve">If you do not want your Section titles to appear in your Table of Contents, use the “CHC Header 2 – Unlinked” Style instead. It looks identical, but will not </w:t>
      </w:r>
      <w:r w:rsidR="007030B6" w:rsidRPr="000D299A">
        <w:t>appear in the Table of Contents, just as “OR – ‘CHC Header 2 – Unlinked’ Style” does not.</w:t>
      </w:r>
    </w:p>
    <w:p w14:paraId="10CBA5BC" w14:textId="77777777" w:rsidR="00FD62C7" w:rsidRPr="000D299A" w:rsidRDefault="00FD62C7" w:rsidP="00167B2C">
      <w:pPr>
        <w:pStyle w:val="CHCSmartHeader3"/>
      </w:pPr>
      <w:r w:rsidRPr="000D299A">
        <w:t xml:space="preserve"> </w:t>
      </w:r>
      <w:bookmarkStart w:id="35" w:name="_Toc174671419"/>
      <w:bookmarkStart w:id="36" w:name="_Toc383772666"/>
      <w:r w:rsidRPr="000D299A">
        <w:t>“</w:t>
      </w:r>
      <w:r w:rsidR="00167B2C" w:rsidRPr="000D299A">
        <w:t>CHC Smart Header 3</w:t>
      </w:r>
      <w:r w:rsidRPr="000D299A">
        <w:t>” Style</w:t>
      </w:r>
      <w:bookmarkEnd w:id="35"/>
      <w:bookmarkEnd w:id="36"/>
    </w:p>
    <w:p w14:paraId="6FA1C59B" w14:textId="77777777" w:rsidR="005308EE" w:rsidRPr="000D299A" w:rsidRDefault="00FD62C7" w:rsidP="00DA7E31">
      <w:pPr>
        <w:spacing w:line="480" w:lineRule="auto"/>
        <w:ind w:firstLine="720"/>
        <w:rPr>
          <w:rFonts w:ascii="Times New Roman" w:hAnsi="Times New Roman" w:cs="Times New Roman"/>
          <w:i/>
        </w:rPr>
      </w:pPr>
      <w:r w:rsidRPr="000D299A">
        <w:rPr>
          <w:rFonts w:ascii="Times New Roman" w:hAnsi="Times New Roman" w:cs="Times New Roman"/>
        </w:rPr>
        <w:t xml:space="preserve">The </w:t>
      </w:r>
      <w:r w:rsidR="00167B2C" w:rsidRPr="000D299A">
        <w:rPr>
          <w:rFonts w:ascii="Times New Roman" w:hAnsi="Times New Roman" w:cs="Times New Roman"/>
        </w:rPr>
        <w:t xml:space="preserve">“CHC Smart Header 3” </w:t>
      </w:r>
      <w:r w:rsidRPr="000D299A">
        <w:rPr>
          <w:rFonts w:ascii="Times New Roman" w:hAnsi="Times New Roman" w:cs="Times New Roman"/>
        </w:rPr>
        <w:t xml:space="preserve">style is used for </w:t>
      </w:r>
      <w:r w:rsidR="00525329" w:rsidRPr="000D299A">
        <w:rPr>
          <w:rFonts w:ascii="Times New Roman" w:hAnsi="Times New Roman" w:cs="Times New Roman"/>
        </w:rPr>
        <w:t>Sub-S</w:t>
      </w:r>
      <w:r w:rsidRPr="000D299A">
        <w:rPr>
          <w:rFonts w:ascii="Times New Roman" w:hAnsi="Times New Roman" w:cs="Times New Roman"/>
        </w:rPr>
        <w:t xml:space="preserve">ection titles and it </w:t>
      </w:r>
      <w:r w:rsidR="00167B2C" w:rsidRPr="000D299A">
        <w:rPr>
          <w:rFonts w:ascii="Times New Roman" w:hAnsi="Times New Roman" w:cs="Times New Roman"/>
        </w:rPr>
        <w:t>also will appear</w:t>
      </w:r>
      <w:r w:rsidRPr="000D299A">
        <w:rPr>
          <w:rFonts w:ascii="Times New Roman" w:hAnsi="Times New Roman" w:cs="Times New Roman"/>
        </w:rPr>
        <w:t xml:space="preserve"> in the Table of Contents. </w:t>
      </w:r>
      <w:r w:rsidR="00167B2C" w:rsidRPr="000D299A">
        <w:rPr>
          <w:rFonts w:ascii="Times New Roman" w:hAnsi="Times New Roman" w:cs="Times New Roman"/>
        </w:rPr>
        <w:t>It looks just like the text above this sub-section!</w:t>
      </w:r>
      <w:r w:rsidRPr="000D299A">
        <w:rPr>
          <w:rFonts w:ascii="Times New Roman" w:hAnsi="Times New Roman" w:cs="Times New Roman"/>
        </w:rPr>
        <w:t xml:space="preserve"> </w:t>
      </w:r>
    </w:p>
    <w:p w14:paraId="2C26C0DF" w14:textId="77777777" w:rsidR="00FD0F2C" w:rsidRPr="000D299A" w:rsidRDefault="00FD0F2C" w:rsidP="005308EE">
      <w:pPr>
        <w:pStyle w:val="CHCHeader3-Unlinked"/>
        <w:rPr>
          <w:i w:val="0"/>
        </w:rPr>
      </w:pPr>
      <w:r w:rsidRPr="000D299A">
        <w:t xml:space="preserve">OR - </w:t>
      </w:r>
      <w:r w:rsidR="005308EE" w:rsidRPr="000D299A">
        <w:t xml:space="preserve">“CHC Header 3 – Unlinked” </w:t>
      </w:r>
      <w:r w:rsidR="006B7C1B" w:rsidRPr="000D299A">
        <w:t>S</w:t>
      </w:r>
      <w:r w:rsidR="005308EE" w:rsidRPr="000D299A">
        <w:t>tyle</w:t>
      </w:r>
    </w:p>
    <w:p w14:paraId="65C204B3" w14:textId="77777777" w:rsidR="00FD0F2C" w:rsidRPr="000D299A" w:rsidRDefault="00FD0F2C" w:rsidP="00FD0F2C">
      <w:pPr>
        <w:pStyle w:val="CHCNormalParagraph"/>
      </w:pPr>
      <w:r w:rsidRPr="000D299A">
        <w:t>If you do not want your Sub-Section titles to appear in your Table of Contents, use the “CHC Header 3 – Unlinked” Style instead. It looks identical, but will not appear in the Table of Contents</w:t>
      </w:r>
      <w:r w:rsidR="007030B6" w:rsidRPr="000D299A">
        <w:t>, just as “OR – ‘CHC Header 3 – Unlinked’ Style” does not.</w:t>
      </w:r>
    </w:p>
    <w:p w14:paraId="5F3B3120" w14:textId="77777777" w:rsidR="00790DDC" w:rsidRPr="000D299A" w:rsidRDefault="00790DDC" w:rsidP="00DA7E31">
      <w:pPr>
        <w:pStyle w:val="CHCSmartHeader2"/>
      </w:pPr>
      <w:bookmarkStart w:id="37" w:name="_Toc174671421"/>
      <w:bookmarkStart w:id="38" w:name="_Toc383772667"/>
      <w:r w:rsidRPr="000D299A">
        <w:t>Main Text</w:t>
      </w:r>
      <w:bookmarkEnd w:id="37"/>
      <w:r w:rsidR="00DB5B37" w:rsidRPr="000D299A">
        <w:t xml:space="preserve"> / Body of Document</w:t>
      </w:r>
      <w:bookmarkEnd w:id="38"/>
    </w:p>
    <w:p w14:paraId="7CD87A41" w14:textId="77777777" w:rsidR="00DA7E31" w:rsidRPr="000D299A" w:rsidRDefault="00790DDC" w:rsidP="00DA7E31">
      <w:pPr>
        <w:pStyle w:val="CHCNormalParagraph"/>
      </w:pPr>
      <w:r w:rsidRPr="000D299A">
        <w:t>This</w:t>
      </w:r>
      <w:r w:rsidR="006B7C1B" w:rsidRPr="000D299A">
        <w:t xml:space="preserve"> paragraph (and most paragraphs in this document) </w:t>
      </w:r>
      <w:proofErr w:type="gramStart"/>
      <w:r w:rsidR="006B7C1B" w:rsidRPr="000D299A">
        <w:t>use</w:t>
      </w:r>
      <w:proofErr w:type="gramEnd"/>
      <w:r w:rsidR="006B7C1B" w:rsidRPr="000D299A">
        <w:t xml:space="preserve"> </w:t>
      </w:r>
      <w:r w:rsidRPr="000D299A">
        <w:t xml:space="preserve">the </w:t>
      </w:r>
      <w:r w:rsidRPr="000D299A">
        <w:rPr>
          <w:b/>
        </w:rPr>
        <w:t>“</w:t>
      </w:r>
      <w:r w:rsidR="005862D7" w:rsidRPr="000D299A">
        <w:rPr>
          <w:b/>
        </w:rPr>
        <w:t>CHC Normal Paragraph</w:t>
      </w:r>
      <w:r w:rsidRPr="000D299A">
        <w:rPr>
          <w:b/>
        </w:rPr>
        <w:t>”</w:t>
      </w:r>
      <w:r w:rsidRPr="000D299A">
        <w:t xml:space="preserve"> style</w:t>
      </w:r>
      <w:r w:rsidR="006B7C1B" w:rsidRPr="000D299A">
        <w:t>. This style</w:t>
      </w:r>
      <w:r w:rsidRPr="000D299A">
        <w:t xml:space="preserve"> should be used for the main text of your thesis.  The body style will automatically indent the first line of a paragraph so you don’t have to press the “tab” key at the beginning of each paragraph.  If you copied and pasted your thesis </w:t>
      </w:r>
      <w:r w:rsidRPr="000D299A">
        <w:lastRenderedPageBreak/>
        <w:t>from another document into this template</w:t>
      </w:r>
      <w:r w:rsidR="006B7C1B" w:rsidRPr="000D299A">
        <w:t xml:space="preserve">, you may end up with </w:t>
      </w:r>
      <w:r w:rsidRPr="000D299A">
        <w:t xml:space="preserve">extra indentation after </w:t>
      </w:r>
      <w:r w:rsidR="006B7C1B" w:rsidRPr="000D299A">
        <w:t>changing your text from its original Styles to the CHC styles</w:t>
      </w:r>
      <w:r w:rsidR="00E54B86" w:rsidRPr="000D299A">
        <w:t xml:space="preserve">. </w:t>
      </w:r>
      <w:r w:rsidRPr="000D299A">
        <w:t>Make sure to delete this or the first line of each body para</w:t>
      </w:r>
      <w:r w:rsidR="00E54B86" w:rsidRPr="000D299A">
        <w:t>graph will be double-indented!</w:t>
      </w:r>
    </w:p>
    <w:p w14:paraId="17D70375" w14:textId="77777777" w:rsidR="00790DDC" w:rsidRPr="000D299A" w:rsidRDefault="00790DDC" w:rsidP="00DA7E31">
      <w:pPr>
        <w:pStyle w:val="CHCSmartHeader2"/>
      </w:pPr>
      <w:bookmarkStart w:id="39" w:name="_Toc174671422"/>
      <w:bookmarkStart w:id="40" w:name="_Toc383772668"/>
      <w:r w:rsidRPr="000D299A">
        <w:t>Quotes</w:t>
      </w:r>
      <w:bookmarkEnd w:id="39"/>
      <w:bookmarkEnd w:id="40"/>
    </w:p>
    <w:p w14:paraId="2EAC4C16" w14:textId="77777777" w:rsidR="00790DDC" w:rsidRPr="000D299A" w:rsidRDefault="00790DDC" w:rsidP="00CF5B3A">
      <w:pPr>
        <w:pStyle w:val="CHCBlockQuote-forlongquotes"/>
      </w:pPr>
      <w:r w:rsidRPr="000D299A">
        <w:t xml:space="preserve">This is the </w:t>
      </w:r>
      <w:r w:rsidRPr="000D299A">
        <w:rPr>
          <w:b/>
        </w:rPr>
        <w:t>“</w:t>
      </w:r>
      <w:r w:rsidR="005862D7" w:rsidRPr="000D299A">
        <w:rPr>
          <w:b/>
        </w:rPr>
        <w:t>CHC Block Quote</w:t>
      </w:r>
      <w:r w:rsidRPr="000D299A">
        <w:rPr>
          <w:b/>
        </w:rPr>
        <w:t>”</w:t>
      </w:r>
      <w:r w:rsidRPr="000D299A">
        <w:t xml:space="preserve"> style and is useful when you have a </w:t>
      </w:r>
      <w:r w:rsidR="001B39FF" w:rsidRPr="000D299A">
        <w:t xml:space="preserve">long </w:t>
      </w:r>
      <w:r w:rsidR="00E54B86" w:rsidRPr="000D299A">
        <w:t xml:space="preserve">quote to display. </w:t>
      </w:r>
      <w:r w:rsidRPr="000D299A">
        <w:t>The line spacing and margins for this style will set apart your t</w:t>
      </w:r>
      <w:r w:rsidR="006B7C1B" w:rsidRPr="000D299A">
        <w:t>ext from the regular body style. It will automatically be followed by the “CHC After Block Quote” paragraph style.</w:t>
      </w:r>
    </w:p>
    <w:p w14:paraId="22EFC4C1" w14:textId="77777777" w:rsidR="00E54543" w:rsidRPr="000D299A" w:rsidRDefault="00FD62C7" w:rsidP="005862D7">
      <w:pPr>
        <w:pStyle w:val="CHCAfterBlockQuote"/>
      </w:pPr>
      <w:r w:rsidRPr="000D299A">
        <w:t xml:space="preserve">This is the </w:t>
      </w:r>
      <w:r w:rsidRPr="000D299A">
        <w:rPr>
          <w:b/>
        </w:rPr>
        <w:t>“</w:t>
      </w:r>
      <w:r w:rsidR="005862D7" w:rsidRPr="000D299A">
        <w:rPr>
          <w:b/>
        </w:rPr>
        <w:t xml:space="preserve">CHC </w:t>
      </w:r>
      <w:r w:rsidRPr="000D299A">
        <w:rPr>
          <w:b/>
        </w:rPr>
        <w:t xml:space="preserve">After </w:t>
      </w:r>
      <w:r w:rsidR="005862D7" w:rsidRPr="000D299A">
        <w:rPr>
          <w:b/>
        </w:rPr>
        <w:t>Block Quote</w:t>
      </w:r>
      <w:r w:rsidRPr="000D299A">
        <w:rPr>
          <w:b/>
        </w:rPr>
        <w:t>”</w:t>
      </w:r>
      <w:r w:rsidRPr="000D299A">
        <w:t xml:space="preserve"> style.  The paragraph immediately following a quote should use th</w:t>
      </w:r>
      <w:r w:rsidR="005862D7" w:rsidRPr="000D299A">
        <w:t>is</w:t>
      </w:r>
      <w:r w:rsidR="00E54543" w:rsidRPr="000D299A">
        <w:t xml:space="preserve"> after-</w:t>
      </w:r>
      <w:r w:rsidRPr="000D299A">
        <w:t>quote style.  This style does not indent the first line in the paragraph.  Spacing is also adjusted accordingly so it is not necessary to have an extra blank line between the quote and after quote paragraphs.</w:t>
      </w:r>
      <w:r w:rsidR="00475AA6" w:rsidRPr="000D299A">
        <w:t xml:space="preserve"> This Style also follows Figures, Tables, and so on.</w:t>
      </w:r>
    </w:p>
    <w:p w14:paraId="635BF501" w14:textId="77777777" w:rsidR="006D134A" w:rsidRPr="000D299A" w:rsidRDefault="006D134A" w:rsidP="006D134A">
      <w:pPr>
        <w:pStyle w:val="CHCSmartHeader2"/>
      </w:pPr>
      <w:bookmarkStart w:id="41" w:name="_Toc383772669"/>
      <w:r w:rsidRPr="000D299A">
        <w:t>Figures</w:t>
      </w:r>
      <w:bookmarkEnd w:id="41"/>
    </w:p>
    <w:p w14:paraId="59D31FD9" w14:textId="77777777" w:rsidR="00FD62C7" w:rsidRPr="000D299A" w:rsidRDefault="006D134A" w:rsidP="00FD62C7">
      <w:pPr>
        <w:spacing w:line="480" w:lineRule="auto"/>
        <w:ind w:firstLine="720"/>
        <w:rPr>
          <w:rFonts w:ascii="Times New Roman" w:hAnsi="Times New Roman" w:cs="Times New Roman"/>
        </w:rPr>
      </w:pPr>
      <w:r w:rsidRPr="000D299A">
        <w:rPr>
          <w:rFonts w:ascii="Times New Roman" w:hAnsi="Times New Roman" w:cs="Times New Roman"/>
        </w:rPr>
        <w:t xml:space="preserve">The image below is in the </w:t>
      </w:r>
      <w:r w:rsidRPr="000D299A">
        <w:rPr>
          <w:rFonts w:ascii="Times New Roman" w:hAnsi="Times New Roman" w:cs="Times New Roman"/>
          <w:b/>
        </w:rPr>
        <w:t>“CHC Figure”</w:t>
      </w:r>
      <w:r w:rsidRPr="000D299A">
        <w:rPr>
          <w:rFonts w:ascii="Times New Roman" w:hAnsi="Times New Roman" w:cs="Times New Roman"/>
        </w:rPr>
        <w:t xml:space="preserve"> style. This style centers the image between the margins. </w:t>
      </w:r>
      <w:r w:rsidR="00525329" w:rsidRPr="000D299A">
        <w:rPr>
          <w:rFonts w:ascii="Times New Roman" w:hAnsi="Times New Roman" w:cs="Times New Roman"/>
        </w:rPr>
        <w:t>Insert your image into your document where you want it to appear, and then apply the CHC Figure style to it. Then, click your curser to the right of the image, and hit return/enter, and the following line will automatically be formatted in “</w:t>
      </w:r>
      <w:r w:rsidR="00525329" w:rsidRPr="000D299A">
        <w:rPr>
          <w:rFonts w:ascii="Times New Roman" w:hAnsi="Times New Roman" w:cs="Times New Roman"/>
          <w:b/>
        </w:rPr>
        <w:t>CHC Figure Title</w:t>
      </w:r>
      <w:r w:rsidR="00525329" w:rsidRPr="000D299A">
        <w:rPr>
          <w:rFonts w:ascii="Times New Roman" w:hAnsi="Times New Roman" w:cs="Times New Roman"/>
        </w:rPr>
        <w:t>” style. After typing your Figure Title, if you hit return/enter the next line will be in the style, “</w:t>
      </w:r>
      <w:r w:rsidR="00525329" w:rsidRPr="000D299A">
        <w:rPr>
          <w:rFonts w:ascii="Times New Roman" w:hAnsi="Times New Roman" w:cs="Times New Roman"/>
          <w:b/>
        </w:rPr>
        <w:t>CHC Figure Caption</w:t>
      </w:r>
      <w:r w:rsidR="00525329" w:rsidRPr="000D299A">
        <w:rPr>
          <w:rFonts w:ascii="Times New Roman" w:hAnsi="Times New Roman" w:cs="Times New Roman"/>
        </w:rPr>
        <w:t>.” After that section, the following text will automatically be formatted as “</w:t>
      </w:r>
      <w:r w:rsidR="00525329" w:rsidRPr="000D299A">
        <w:rPr>
          <w:rFonts w:ascii="Times New Roman" w:hAnsi="Times New Roman" w:cs="Times New Roman"/>
          <w:b/>
        </w:rPr>
        <w:t>CHC After Block Quote</w:t>
      </w:r>
      <w:r w:rsidR="00525329" w:rsidRPr="000D299A">
        <w:rPr>
          <w:rFonts w:ascii="Times New Roman" w:hAnsi="Times New Roman" w:cs="Times New Roman"/>
        </w:rPr>
        <w:t>.” Paragraphs prior to figures, such as this one, are not linked to the “Figure” styles. Figures, Figure Titles, and Figure Captions, are all linked styles, so they stay together on a page.</w:t>
      </w:r>
      <w:r w:rsidRPr="000D299A">
        <w:rPr>
          <w:rFonts w:ascii="Times New Roman" w:hAnsi="Times New Roman" w:cs="Times New Roman"/>
        </w:rPr>
        <w:t xml:space="preserve"> Your figure captions will never appear on a different page than your figures, unless you purposefully manipulate them to do so.</w:t>
      </w:r>
    </w:p>
    <w:p w14:paraId="1379A4AC" w14:textId="77777777" w:rsidR="00FD62C7" w:rsidRPr="000D299A" w:rsidRDefault="006317BA" w:rsidP="006317BA">
      <w:pPr>
        <w:pStyle w:val="CHCFigure"/>
      </w:pPr>
      <w:r w:rsidRPr="000D299A">
        <w:drawing>
          <wp:inline distT="0" distB="0" distL="0" distR="0" wp14:anchorId="7AAE72B7" wp14:editId="1173E1A0">
            <wp:extent cx="1368253" cy="2534879"/>
            <wp:effectExtent l="0" t="0" r="3810" b="0"/>
            <wp:docPr id="1" name="Picture 1" descr="C:\Users\rigby\Desktop\CHC Thesis Templates\bronze platypu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by\Desktop\CHC Thesis Templates\bronze platypus.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8661" cy="2554160"/>
                    </a:xfrm>
                    <a:prstGeom prst="rect">
                      <a:avLst/>
                    </a:prstGeom>
                    <a:noFill/>
                    <a:ln>
                      <a:noFill/>
                    </a:ln>
                  </pic:spPr>
                </pic:pic>
              </a:graphicData>
            </a:graphic>
          </wp:inline>
        </w:drawing>
      </w:r>
    </w:p>
    <w:p w14:paraId="3CAF0FFC" w14:textId="77777777" w:rsidR="00FD62C7" w:rsidRPr="000D299A" w:rsidRDefault="00FD62C7" w:rsidP="00525329">
      <w:pPr>
        <w:pStyle w:val="CHCFigureTitle"/>
      </w:pPr>
      <w:bookmarkStart w:id="42" w:name="_Toc173557891"/>
      <w:bookmarkStart w:id="43" w:name="_Toc381785689"/>
      <w:r w:rsidRPr="000D299A">
        <w:t>Figure 1: This is the “</w:t>
      </w:r>
      <w:r w:rsidR="00525329" w:rsidRPr="000D299A">
        <w:rPr>
          <w:b/>
        </w:rPr>
        <w:t xml:space="preserve">CHC </w:t>
      </w:r>
      <w:r w:rsidRPr="000D299A">
        <w:rPr>
          <w:b/>
        </w:rPr>
        <w:t>Figure Title”</w:t>
      </w:r>
      <w:r w:rsidRPr="000D299A">
        <w:t xml:space="preserve"> style and is used for the title of your figure.  This text will also appear in the List of Figures.</w:t>
      </w:r>
      <w:bookmarkEnd w:id="42"/>
      <w:bookmarkEnd w:id="43"/>
    </w:p>
    <w:p w14:paraId="2305048D" w14:textId="77777777" w:rsidR="00FD62C7" w:rsidRPr="000D299A" w:rsidRDefault="00FD62C7" w:rsidP="00525329">
      <w:pPr>
        <w:pStyle w:val="CHCFigureCaption"/>
      </w:pPr>
      <w:r w:rsidRPr="000D299A">
        <w:t xml:space="preserve">This is the </w:t>
      </w:r>
      <w:r w:rsidRPr="000D299A">
        <w:rPr>
          <w:b/>
        </w:rPr>
        <w:t>“</w:t>
      </w:r>
      <w:r w:rsidR="00525329" w:rsidRPr="000D299A">
        <w:rPr>
          <w:b/>
        </w:rPr>
        <w:t>CHC</w:t>
      </w:r>
      <w:r w:rsidR="00525329" w:rsidRPr="000D299A">
        <w:t xml:space="preserve"> </w:t>
      </w:r>
      <w:r w:rsidRPr="000D299A">
        <w:rPr>
          <w:b/>
        </w:rPr>
        <w:t>Figure Caption”</w:t>
      </w:r>
      <w:r w:rsidRPr="000D299A">
        <w:t xml:space="preserve"> style.  Simply put the caption of your figure in this style.  This text will not appear in the List of Figures.</w:t>
      </w:r>
      <w:r w:rsidR="00525329" w:rsidRPr="000D299A">
        <w:t xml:space="preserve"> </w:t>
      </w:r>
      <w:r w:rsidR="00E54B86" w:rsidRPr="000D299A">
        <w:t>Fun Fact</w:t>
      </w:r>
      <w:r w:rsidR="00525329" w:rsidRPr="000D299A">
        <w:t>: The Styles for Figures, Figure Titles, and Figure Captions are all designed to stick together, so that when you use two or three of them together, none will end up on separate pages.</w:t>
      </w:r>
      <w:r w:rsidR="00F737A0" w:rsidRPr="000D299A">
        <w:t xml:space="preserve"> Hurrah!</w:t>
      </w:r>
    </w:p>
    <w:p w14:paraId="128C4C13" w14:textId="77777777" w:rsidR="00E54B86" w:rsidRPr="000D299A" w:rsidRDefault="00E54B86" w:rsidP="00E54B86">
      <w:pPr>
        <w:pStyle w:val="CHCAfterBlockQuote"/>
      </w:pPr>
      <w:r w:rsidRPr="000D299A">
        <w:t>Here is some text demonstrating the “CHC After Block Quote” style that will automatically follow the “CHC Figure Caption” style. If you choose to not have a Caption after your Figure Title, you can just change the Styles manually.</w:t>
      </w:r>
    </w:p>
    <w:p w14:paraId="2B4F26E2" w14:textId="77777777" w:rsidR="00790DDC" w:rsidRPr="000D299A" w:rsidRDefault="00790DDC" w:rsidP="00E54B86">
      <w:pPr>
        <w:pStyle w:val="CHCSmartHeader2"/>
      </w:pPr>
      <w:bookmarkStart w:id="44" w:name="_Toc174671424"/>
      <w:bookmarkStart w:id="45" w:name="_Toc383772670"/>
      <w:r w:rsidRPr="000D299A">
        <w:t>Tables</w:t>
      </w:r>
      <w:bookmarkEnd w:id="44"/>
      <w:bookmarkEnd w:id="45"/>
    </w:p>
    <w:p w14:paraId="16936580" w14:textId="77777777" w:rsidR="004F2CEF" w:rsidRDefault="00FD62C7" w:rsidP="00FD62C7">
      <w:pPr>
        <w:spacing w:line="480" w:lineRule="auto"/>
        <w:ind w:firstLine="720"/>
        <w:rPr>
          <w:rFonts w:ascii="Times New Roman" w:hAnsi="Times New Roman" w:cs="Times New Roman"/>
        </w:rPr>
      </w:pPr>
      <w:r w:rsidRPr="000D299A">
        <w:rPr>
          <w:rFonts w:ascii="Times New Roman" w:hAnsi="Times New Roman" w:cs="Times New Roman"/>
        </w:rPr>
        <w:t>There is no particular style for tables.  Just insert your table and format it manually</w:t>
      </w:r>
      <w:r w:rsidR="00AA5585" w:rsidRPr="000D299A">
        <w:rPr>
          <w:rFonts w:ascii="Times New Roman" w:hAnsi="Times New Roman" w:cs="Times New Roman"/>
        </w:rPr>
        <w:t xml:space="preserve">. </w:t>
      </w:r>
      <w:r w:rsidRPr="000D299A">
        <w:rPr>
          <w:rFonts w:ascii="Times New Roman" w:hAnsi="Times New Roman" w:cs="Times New Roman"/>
        </w:rPr>
        <w:t>However, there are styles you should use for the table title and table caption. An example is below.</w:t>
      </w:r>
    </w:p>
    <w:p w14:paraId="2FA99839" w14:textId="77777777" w:rsidR="004F2CEF" w:rsidRDefault="004F2CEF">
      <w:pPr>
        <w:rPr>
          <w:rFonts w:ascii="Times New Roman" w:hAnsi="Times New Roman" w:cs="Times New Roman"/>
        </w:rPr>
      </w:pPr>
      <w:r>
        <w:rPr>
          <w:rFonts w:ascii="Times New Roman" w:hAnsi="Times New Roman" w:cs="Times New Roman"/>
        </w:rPr>
        <w:br w:type="page"/>
      </w:r>
    </w:p>
    <w:p w14:paraId="18418971" w14:textId="77777777" w:rsidR="00FD62C7" w:rsidRPr="000D299A" w:rsidRDefault="00FD62C7" w:rsidP="00FD62C7">
      <w:pPr>
        <w:spacing w:line="480" w:lineRule="auto"/>
        <w:ind w:firstLine="720"/>
        <w:rPr>
          <w:rFonts w:ascii="Times New Roman" w:hAnsi="Times New Roman" w:cs="Times New Roman"/>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0"/>
        <w:gridCol w:w="2727"/>
        <w:gridCol w:w="2583"/>
      </w:tblGrid>
      <w:tr w:rsidR="00FD62C7" w:rsidRPr="000D299A" w14:paraId="312AE9E8" w14:textId="77777777" w:rsidTr="00790DDC">
        <w:tc>
          <w:tcPr>
            <w:tcW w:w="2790" w:type="dxa"/>
          </w:tcPr>
          <w:p w14:paraId="25427983" w14:textId="77777777" w:rsidR="00FD62C7" w:rsidRPr="000D299A" w:rsidRDefault="00FD62C7" w:rsidP="00FD62C7">
            <w:pPr>
              <w:spacing w:line="480" w:lineRule="auto"/>
              <w:ind w:firstLine="720"/>
              <w:rPr>
                <w:rFonts w:ascii="Times New Roman" w:hAnsi="Times New Roman" w:cs="Times New Roman"/>
              </w:rPr>
            </w:pPr>
          </w:p>
        </w:tc>
        <w:tc>
          <w:tcPr>
            <w:tcW w:w="2727" w:type="dxa"/>
          </w:tcPr>
          <w:p w14:paraId="023C58AE" w14:textId="77777777" w:rsidR="00FD62C7" w:rsidRPr="000D299A" w:rsidRDefault="00FD62C7" w:rsidP="00FD62C7">
            <w:pPr>
              <w:spacing w:line="480" w:lineRule="auto"/>
              <w:ind w:firstLine="720"/>
              <w:rPr>
                <w:rFonts w:ascii="Times New Roman" w:hAnsi="Times New Roman" w:cs="Times New Roman"/>
                <w:b/>
              </w:rPr>
            </w:pPr>
            <w:r w:rsidRPr="000D299A">
              <w:rPr>
                <w:rFonts w:ascii="Times New Roman" w:hAnsi="Times New Roman" w:cs="Times New Roman"/>
                <w:b/>
              </w:rPr>
              <w:t>Column A</w:t>
            </w:r>
          </w:p>
        </w:tc>
        <w:tc>
          <w:tcPr>
            <w:tcW w:w="2583" w:type="dxa"/>
          </w:tcPr>
          <w:p w14:paraId="6022C6A1" w14:textId="77777777" w:rsidR="00FD62C7" w:rsidRPr="000D299A" w:rsidRDefault="00FD62C7" w:rsidP="00FD62C7">
            <w:pPr>
              <w:spacing w:line="480" w:lineRule="auto"/>
              <w:ind w:firstLine="720"/>
              <w:rPr>
                <w:rFonts w:ascii="Times New Roman" w:hAnsi="Times New Roman" w:cs="Times New Roman"/>
                <w:b/>
              </w:rPr>
            </w:pPr>
            <w:r w:rsidRPr="000D299A">
              <w:rPr>
                <w:rFonts w:ascii="Times New Roman" w:hAnsi="Times New Roman" w:cs="Times New Roman"/>
                <w:b/>
              </w:rPr>
              <w:t>Column B</w:t>
            </w:r>
          </w:p>
        </w:tc>
      </w:tr>
      <w:tr w:rsidR="00FD62C7" w:rsidRPr="000D299A" w14:paraId="1C0BA047" w14:textId="77777777" w:rsidTr="00790DDC">
        <w:tc>
          <w:tcPr>
            <w:tcW w:w="2790" w:type="dxa"/>
          </w:tcPr>
          <w:p w14:paraId="565C2479" w14:textId="77777777" w:rsidR="00FD62C7" w:rsidRPr="000D299A" w:rsidRDefault="00FD62C7" w:rsidP="00FD62C7">
            <w:pPr>
              <w:spacing w:line="480" w:lineRule="auto"/>
              <w:ind w:firstLine="720"/>
              <w:rPr>
                <w:rFonts w:ascii="Times New Roman" w:hAnsi="Times New Roman" w:cs="Times New Roman"/>
                <w:b/>
              </w:rPr>
            </w:pPr>
            <w:r w:rsidRPr="000D299A">
              <w:rPr>
                <w:rFonts w:ascii="Times New Roman" w:hAnsi="Times New Roman" w:cs="Times New Roman"/>
                <w:b/>
              </w:rPr>
              <w:t>Row 1</w:t>
            </w:r>
          </w:p>
        </w:tc>
        <w:tc>
          <w:tcPr>
            <w:tcW w:w="2727" w:type="dxa"/>
          </w:tcPr>
          <w:p w14:paraId="27F022D4" w14:textId="77777777" w:rsidR="00FD62C7" w:rsidRPr="000D299A" w:rsidRDefault="00FD62C7" w:rsidP="00FD62C7">
            <w:pPr>
              <w:spacing w:line="480" w:lineRule="auto"/>
              <w:ind w:firstLine="720"/>
              <w:rPr>
                <w:rFonts w:ascii="Times New Roman" w:hAnsi="Times New Roman" w:cs="Times New Roman"/>
              </w:rPr>
            </w:pPr>
            <w:r w:rsidRPr="000D299A">
              <w:rPr>
                <w:rFonts w:ascii="Times New Roman" w:hAnsi="Times New Roman" w:cs="Times New Roman"/>
              </w:rPr>
              <w:t>A1</w:t>
            </w:r>
          </w:p>
        </w:tc>
        <w:tc>
          <w:tcPr>
            <w:tcW w:w="2583" w:type="dxa"/>
          </w:tcPr>
          <w:p w14:paraId="4274F5EF" w14:textId="77777777" w:rsidR="00FD62C7" w:rsidRPr="000D299A" w:rsidRDefault="00FD62C7" w:rsidP="00FD62C7">
            <w:pPr>
              <w:spacing w:line="480" w:lineRule="auto"/>
              <w:ind w:firstLine="720"/>
              <w:rPr>
                <w:rFonts w:ascii="Times New Roman" w:hAnsi="Times New Roman" w:cs="Times New Roman"/>
              </w:rPr>
            </w:pPr>
            <w:r w:rsidRPr="000D299A">
              <w:rPr>
                <w:rFonts w:ascii="Times New Roman" w:hAnsi="Times New Roman" w:cs="Times New Roman"/>
              </w:rPr>
              <w:t>B1</w:t>
            </w:r>
          </w:p>
        </w:tc>
      </w:tr>
      <w:tr w:rsidR="00FD62C7" w:rsidRPr="000D299A" w14:paraId="02ACFA67" w14:textId="77777777" w:rsidTr="00790DDC">
        <w:tc>
          <w:tcPr>
            <w:tcW w:w="2790" w:type="dxa"/>
          </w:tcPr>
          <w:p w14:paraId="05107E17" w14:textId="77777777" w:rsidR="00FD62C7" w:rsidRPr="000D299A" w:rsidRDefault="00FD62C7" w:rsidP="00FD62C7">
            <w:pPr>
              <w:spacing w:line="480" w:lineRule="auto"/>
              <w:ind w:firstLine="720"/>
              <w:rPr>
                <w:rFonts w:ascii="Times New Roman" w:hAnsi="Times New Roman" w:cs="Times New Roman"/>
                <w:b/>
              </w:rPr>
            </w:pPr>
            <w:r w:rsidRPr="000D299A">
              <w:rPr>
                <w:rFonts w:ascii="Times New Roman" w:hAnsi="Times New Roman" w:cs="Times New Roman"/>
                <w:b/>
              </w:rPr>
              <w:t>Row 2</w:t>
            </w:r>
          </w:p>
        </w:tc>
        <w:tc>
          <w:tcPr>
            <w:tcW w:w="2727" w:type="dxa"/>
          </w:tcPr>
          <w:p w14:paraId="64C1F7F8" w14:textId="77777777" w:rsidR="00FD62C7" w:rsidRPr="000D299A" w:rsidRDefault="00FD62C7" w:rsidP="00FD62C7">
            <w:pPr>
              <w:spacing w:line="480" w:lineRule="auto"/>
              <w:ind w:firstLine="720"/>
              <w:rPr>
                <w:rFonts w:ascii="Times New Roman" w:hAnsi="Times New Roman" w:cs="Times New Roman"/>
              </w:rPr>
            </w:pPr>
            <w:r w:rsidRPr="000D299A">
              <w:rPr>
                <w:rFonts w:ascii="Times New Roman" w:hAnsi="Times New Roman" w:cs="Times New Roman"/>
              </w:rPr>
              <w:t>A2</w:t>
            </w:r>
          </w:p>
        </w:tc>
        <w:tc>
          <w:tcPr>
            <w:tcW w:w="2583" w:type="dxa"/>
          </w:tcPr>
          <w:p w14:paraId="0052C71B" w14:textId="77777777" w:rsidR="00FD62C7" w:rsidRPr="000D299A" w:rsidRDefault="00FD62C7" w:rsidP="00FD62C7">
            <w:pPr>
              <w:spacing w:line="480" w:lineRule="auto"/>
              <w:ind w:firstLine="720"/>
              <w:rPr>
                <w:rFonts w:ascii="Times New Roman" w:hAnsi="Times New Roman" w:cs="Times New Roman"/>
              </w:rPr>
            </w:pPr>
            <w:r w:rsidRPr="000D299A">
              <w:rPr>
                <w:rFonts w:ascii="Times New Roman" w:hAnsi="Times New Roman" w:cs="Times New Roman"/>
              </w:rPr>
              <w:t>B2</w:t>
            </w:r>
          </w:p>
        </w:tc>
      </w:tr>
    </w:tbl>
    <w:p w14:paraId="410EFF9C" w14:textId="77777777" w:rsidR="00790DDC" w:rsidRPr="000D299A" w:rsidRDefault="00790DDC" w:rsidP="00790DDC">
      <w:pPr>
        <w:spacing w:line="360" w:lineRule="auto"/>
        <w:ind w:left="720" w:right="576"/>
        <w:rPr>
          <w:rFonts w:ascii="Times New Roman" w:hAnsi="Times New Roman" w:cs="Times New Roman"/>
          <w:sz w:val="20"/>
        </w:rPr>
      </w:pPr>
      <w:bookmarkStart w:id="46" w:name="_Toc160011200"/>
      <w:bookmarkStart w:id="47" w:name="_Toc173557890"/>
    </w:p>
    <w:p w14:paraId="7770E2BE" w14:textId="77777777" w:rsidR="00FD62C7" w:rsidRPr="000D299A" w:rsidRDefault="00FD62C7" w:rsidP="00F76B01">
      <w:pPr>
        <w:pStyle w:val="CHCTableTitle"/>
      </w:pPr>
      <w:bookmarkStart w:id="48" w:name="_Toc381787212"/>
      <w:bookmarkStart w:id="49" w:name="_Toc381788000"/>
      <w:r w:rsidRPr="000D299A">
        <w:t xml:space="preserve">Table 1: This is the </w:t>
      </w:r>
      <w:r w:rsidRPr="000D299A">
        <w:rPr>
          <w:b/>
        </w:rPr>
        <w:t>“</w:t>
      </w:r>
      <w:r w:rsidR="00F76B01" w:rsidRPr="000D299A">
        <w:rPr>
          <w:b/>
        </w:rPr>
        <w:t>CHC Table Title</w:t>
      </w:r>
      <w:r w:rsidRPr="000D299A">
        <w:rPr>
          <w:b/>
        </w:rPr>
        <w:t>”</w:t>
      </w:r>
      <w:r w:rsidRPr="000D299A">
        <w:t xml:space="preserve"> style and is used for the title of your table.</w:t>
      </w:r>
      <w:bookmarkEnd w:id="46"/>
      <w:r w:rsidRPr="000D299A">
        <w:t xml:space="preserve">  This style will also appear in the List of Tables.</w:t>
      </w:r>
      <w:bookmarkEnd w:id="47"/>
      <w:bookmarkEnd w:id="48"/>
      <w:bookmarkEnd w:id="49"/>
    </w:p>
    <w:p w14:paraId="40B78032" w14:textId="77777777" w:rsidR="00333241" w:rsidRPr="000D299A" w:rsidRDefault="00FD62C7" w:rsidP="00333241">
      <w:pPr>
        <w:pStyle w:val="CHCTableCaption"/>
      </w:pPr>
      <w:r w:rsidRPr="000D299A">
        <w:t xml:space="preserve">This is the caption for this table. It is using the </w:t>
      </w:r>
      <w:r w:rsidRPr="000D299A">
        <w:rPr>
          <w:b/>
        </w:rPr>
        <w:t>“</w:t>
      </w:r>
      <w:r w:rsidR="00E54B86" w:rsidRPr="000D299A">
        <w:rPr>
          <w:b/>
        </w:rPr>
        <w:t>CHC Table Caption</w:t>
      </w:r>
      <w:r w:rsidRPr="000D299A">
        <w:rPr>
          <w:b/>
        </w:rPr>
        <w:t>”</w:t>
      </w:r>
      <w:r w:rsidRPr="000D299A">
        <w:t xml:space="preserve"> style. This text will not appear in the List of Figures.</w:t>
      </w:r>
      <w:r w:rsidR="002B097F" w:rsidRPr="000D299A">
        <w:t xml:space="preserve"> </w:t>
      </w:r>
      <w:r w:rsidR="00F76B01" w:rsidRPr="000D299A">
        <w:t xml:space="preserve">These styles currently will not “link” with your tables, so they may end up on a different page if your table is near the bottom of a page. </w:t>
      </w:r>
      <w:r w:rsidR="00333241" w:rsidRPr="000D299A">
        <w:t>Ask your Academic &amp; Thesis Coordinator, in 122 Chapman Hall if you need help fixing this.</w:t>
      </w:r>
    </w:p>
    <w:p w14:paraId="5ABDCAAA" w14:textId="77777777" w:rsidR="00333241" w:rsidRPr="000D299A" w:rsidRDefault="00BB20E0" w:rsidP="00BB20E0">
      <w:pPr>
        <w:pStyle w:val="CHCSmartHeader2"/>
      </w:pPr>
      <w:bookmarkStart w:id="50" w:name="_Toc383772671"/>
      <w:r w:rsidRPr="000D299A">
        <w:t>Footnotes</w:t>
      </w:r>
      <w:r w:rsidRPr="000D299A">
        <w:rPr>
          <w:rStyle w:val="FootnoteReference"/>
        </w:rPr>
        <w:footnoteReference w:id="1"/>
      </w:r>
      <w:bookmarkEnd w:id="50"/>
    </w:p>
    <w:p w14:paraId="3E14C70E" w14:textId="77777777" w:rsidR="00BB20E0" w:rsidRPr="000D299A" w:rsidRDefault="00BB20E0" w:rsidP="00BB20E0">
      <w:pPr>
        <w:pStyle w:val="CHCNormalParagraph"/>
      </w:pPr>
    </w:p>
    <w:p w14:paraId="3E25421F" w14:textId="77777777" w:rsidR="00333241" w:rsidRPr="000D299A" w:rsidRDefault="00333241" w:rsidP="00BB20E0">
      <w:pPr>
        <w:pStyle w:val="CHCAfterBlockQuote"/>
      </w:pPr>
    </w:p>
    <w:p w14:paraId="36667787" w14:textId="77777777" w:rsidR="00333241" w:rsidRPr="000D299A" w:rsidRDefault="00333241" w:rsidP="00BB20E0">
      <w:pPr>
        <w:pStyle w:val="CHCAfterBlockQuote"/>
        <w:sectPr w:rsidR="00333241" w:rsidRPr="000D299A" w:rsidSect="004F2CEF">
          <w:headerReference w:type="default" r:id="rId26"/>
          <w:headerReference w:type="first" r:id="rId27"/>
          <w:pgSz w:w="12240" w:h="15840"/>
          <w:pgMar w:top="1584" w:right="1440" w:bottom="1440" w:left="2304" w:header="1152" w:footer="864" w:gutter="0"/>
          <w:cols w:space="720"/>
          <w:titlePg/>
          <w:docGrid w:linePitch="326"/>
        </w:sectPr>
      </w:pPr>
    </w:p>
    <w:p w14:paraId="14044ED6" w14:textId="77777777" w:rsidR="00790DDC" w:rsidRPr="000D299A" w:rsidRDefault="00790DDC" w:rsidP="00333241">
      <w:pPr>
        <w:pStyle w:val="CHCSmartHeader1"/>
      </w:pPr>
      <w:bookmarkStart w:id="51" w:name="_Toc174671425"/>
      <w:bookmarkStart w:id="52" w:name="_Toc383772672"/>
      <w:r w:rsidRPr="000D299A">
        <w:t>Bibliography</w:t>
      </w:r>
      <w:bookmarkEnd w:id="51"/>
      <w:bookmarkEnd w:id="52"/>
    </w:p>
    <w:p w14:paraId="04512497" w14:textId="77777777" w:rsidR="00B23DCF" w:rsidRPr="000D299A" w:rsidRDefault="00333241" w:rsidP="00CE2ECF">
      <w:pPr>
        <w:pStyle w:val="CHCNormalParagraph"/>
      </w:pPr>
      <w:r w:rsidRPr="000D299A">
        <w:t>&lt;This is the bibliography se</w:t>
      </w:r>
      <w:r w:rsidR="00B23DCF" w:rsidRPr="000D299A">
        <w:t>ction for you to use. Delete these</w:t>
      </w:r>
      <w:r w:rsidRPr="000D299A">
        <w:t xml:space="preserve"> note</w:t>
      </w:r>
      <w:r w:rsidR="00B23DCF" w:rsidRPr="000D299A">
        <w:t>s</w:t>
      </w:r>
      <w:r w:rsidRPr="000D299A">
        <w:t xml:space="preserve"> when you’re ready. </w:t>
      </w:r>
      <w:r w:rsidR="00B23DCF" w:rsidRPr="000D299A">
        <w:t>If you are using citation-management software, insert your bibliography in this section. Depending on the software you are using, you may not need</w:t>
      </w:r>
      <w:r w:rsidR="00007C8E" w:rsidRPr="000D299A">
        <w:t>/want</w:t>
      </w:r>
      <w:r w:rsidR="00B23DCF" w:rsidRPr="000D299A">
        <w:t xml:space="preserve"> to format it with the “CHC Bibliography” style</w:t>
      </w:r>
      <w:proofErr w:type="gramStart"/>
      <w:r w:rsidR="00B23DCF" w:rsidRPr="000D299A">
        <w:t>.&gt;</w:t>
      </w:r>
      <w:proofErr w:type="gramEnd"/>
    </w:p>
    <w:p w14:paraId="37F554DA" w14:textId="77777777" w:rsidR="00A74293" w:rsidRPr="000D299A" w:rsidRDefault="00333241" w:rsidP="00B23DCF">
      <w:pPr>
        <w:pStyle w:val="CHCNormalParagraph"/>
      </w:pPr>
      <w:r w:rsidRPr="000D299A">
        <w:t xml:space="preserve"> </w:t>
      </w:r>
      <w:r w:rsidR="00B23DCF" w:rsidRPr="000D299A">
        <w:t>&lt;</w:t>
      </w:r>
      <w:r w:rsidRPr="000D299A">
        <w:t>The bibliography is formatted in “</w:t>
      </w:r>
      <w:r w:rsidRPr="000D299A">
        <w:rPr>
          <w:b/>
        </w:rPr>
        <w:t>CHC Bibliography</w:t>
      </w:r>
      <w:r w:rsidRPr="000D299A">
        <w:t>” style, which provides the hanging indent for you, as well as a space between each entry. You do not need to use the “tab” button, nor hit return/enter multiple times</w:t>
      </w:r>
      <w:r w:rsidR="00B23DCF" w:rsidRPr="000D299A">
        <w:t xml:space="preserve"> – it happens automatically for you! </w:t>
      </w:r>
      <w:r w:rsidRPr="000D299A">
        <w:t>Here are some examples of bibliography entries: &gt;</w:t>
      </w:r>
    </w:p>
    <w:p w14:paraId="59C4F82D" w14:textId="77777777" w:rsidR="0064754B" w:rsidRPr="000D299A" w:rsidRDefault="00A74293" w:rsidP="00333241">
      <w:pPr>
        <w:pStyle w:val="CHCBibliography"/>
      </w:pPr>
      <w:proofErr w:type="spellStart"/>
      <w:proofErr w:type="gramStart"/>
      <w:r w:rsidRPr="000D299A">
        <w:t>Fortini</w:t>
      </w:r>
      <w:proofErr w:type="spellEnd"/>
      <w:r w:rsidRPr="000D299A">
        <w:t>-Campbell, Lisa.</w:t>
      </w:r>
      <w:proofErr w:type="gramEnd"/>
      <w:r w:rsidRPr="000D299A">
        <w:t xml:space="preserve"> Hitting the Sweet Spot: How</w:t>
      </w:r>
      <w:r w:rsidR="00333241" w:rsidRPr="000D299A">
        <w:t xml:space="preserve"> Consumer Insights Can Inspire </w:t>
      </w:r>
      <w:r w:rsidRPr="000D299A">
        <w:t>Better Marketing and Advertising. Chicago: The Copy Workshop, 1992.</w:t>
      </w:r>
    </w:p>
    <w:p w14:paraId="7471AD09" w14:textId="77777777" w:rsidR="0064754B" w:rsidRPr="000D299A" w:rsidRDefault="003A124B" w:rsidP="00333241">
      <w:pPr>
        <w:pStyle w:val="CHCBibliography"/>
      </w:pPr>
      <w:r w:rsidRPr="000D299A">
        <w:t xml:space="preserve">Haley, Eric, Margaret A. Morrison, Kim </w:t>
      </w:r>
      <w:proofErr w:type="spellStart"/>
      <w:r w:rsidRPr="000D299A">
        <w:t>Bartel</w:t>
      </w:r>
      <w:proofErr w:type="spellEnd"/>
      <w:r w:rsidRPr="000D299A">
        <w:t xml:space="preserve"> Sheehan and Ronald E. Taylor. </w:t>
      </w:r>
      <w:r w:rsidR="00333241" w:rsidRPr="000D299A">
        <w:rPr>
          <w:i/>
        </w:rPr>
        <w:t xml:space="preserve">Using </w:t>
      </w:r>
      <w:r w:rsidRPr="000D299A">
        <w:rPr>
          <w:i/>
        </w:rPr>
        <w:t>Qualitative Research in Advertising: Strategies, Techniques, and Applications</w:t>
      </w:r>
      <w:r w:rsidR="00333241" w:rsidRPr="000D299A">
        <w:t xml:space="preserve">. </w:t>
      </w:r>
      <w:r w:rsidRPr="000D299A">
        <w:t>Los Angeles: Sage Publications, 2012.</w:t>
      </w:r>
    </w:p>
    <w:p w14:paraId="4808388A" w14:textId="77777777" w:rsidR="0064754B" w:rsidRPr="000D299A" w:rsidRDefault="00A74293" w:rsidP="00333241">
      <w:pPr>
        <w:pStyle w:val="CHCBibliography"/>
      </w:pPr>
      <w:r w:rsidRPr="000D299A">
        <w:t xml:space="preserve">Kelley, Larry D. and Donald W. </w:t>
      </w:r>
      <w:proofErr w:type="spellStart"/>
      <w:r w:rsidRPr="000D299A">
        <w:t>Jugenheimer</w:t>
      </w:r>
      <w:proofErr w:type="spellEnd"/>
      <w:r w:rsidRPr="000D299A">
        <w:t xml:space="preserve">. </w:t>
      </w:r>
      <w:r w:rsidRPr="000D299A">
        <w:rPr>
          <w:i/>
        </w:rPr>
        <w:t>Advertising Account Planning: Planning</w:t>
      </w:r>
      <w:r w:rsidR="0064754B" w:rsidRPr="000D299A">
        <w:rPr>
          <w:i/>
        </w:rPr>
        <w:t xml:space="preserve"> </w:t>
      </w:r>
      <w:r w:rsidRPr="000D299A">
        <w:rPr>
          <w:i/>
        </w:rPr>
        <w:t>and Managing and IMC Campaign</w:t>
      </w:r>
      <w:r w:rsidRPr="000D299A">
        <w:t xml:space="preserve">. </w:t>
      </w:r>
      <w:r w:rsidR="003A124B" w:rsidRPr="000D299A">
        <w:t>New York: M.E. Sharpe, 2011.</w:t>
      </w:r>
    </w:p>
    <w:p w14:paraId="7E6DF326" w14:textId="77777777" w:rsidR="0064754B" w:rsidRPr="000D299A" w:rsidRDefault="004420A5" w:rsidP="00333241">
      <w:pPr>
        <w:pStyle w:val="CHCBibliography"/>
      </w:pPr>
      <w:r w:rsidRPr="000D299A">
        <w:t xml:space="preserve">Kemper, Steven. “How Advertising Makes its Object.” In </w:t>
      </w:r>
      <w:r w:rsidRPr="000D299A">
        <w:rPr>
          <w:i/>
        </w:rPr>
        <w:t>Advertising Cultures</w:t>
      </w:r>
      <w:r w:rsidR="00333241" w:rsidRPr="000D299A">
        <w:t xml:space="preserve">, edited </w:t>
      </w:r>
      <w:r w:rsidRPr="000D299A">
        <w:t xml:space="preserve">by Timothy De Waal </w:t>
      </w:r>
      <w:proofErr w:type="spellStart"/>
      <w:r w:rsidRPr="000D299A">
        <w:t>Malefyt</w:t>
      </w:r>
      <w:proofErr w:type="spellEnd"/>
      <w:r w:rsidRPr="000D299A">
        <w:t xml:space="preserve"> and Brian </w:t>
      </w:r>
      <w:proofErr w:type="spellStart"/>
      <w:r w:rsidRPr="000D299A">
        <w:t>Moeran</w:t>
      </w:r>
      <w:proofErr w:type="spellEnd"/>
      <w:r w:rsidRPr="000D299A">
        <w:t xml:space="preserve">, 35-54. New York: Berg, </w:t>
      </w:r>
      <w:r w:rsidR="0064754B" w:rsidRPr="000D299A">
        <w:tab/>
      </w:r>
      <w:r w:rsidRPr="000D299A">
        <w:t>2003.</w:t>
      </w:r>
    </w:p>
    <w:p w14:paraId="5B160405" w14:textId="77777777" w:rsidR="0064754B" w:rsidRPr="000D299A" w:rsidRDefault="00EA7013" w:rsidP="00333241">
      <w:pPr>
        <w:pStyle w:val="CHCBibliography"/>
      </w:pPr>
      <w:proofErr w:type="spellStart"/>
      <w:r w:rsidRPr="000D299A">
        <w:t>Malefyt</w:t>
      </w:r>
      <w:proofErr w:type="spellEnd"/>
      <w:r w:rsidRPr="000D299A">
        <w:t xml:space="preserve">, Timothy De Waal. </w:t>
      </w:r>
      <w:r w:rsidR="004420A5" w:rsidRPr="000D299A">
        <w:t>“Models, Metaphors and Client Relations: The Negotiated</w:t>
      </w:r>
      <w:r w:rsidR="0064754B" w:rsidRPr="000D299A">
        <w:t xml:space="preserve"> </w:t>
      </w:r>
      <w:r w:rsidR="004420A5" w:rsidRPr="000D299A">
        <w:t xml:space="preserve">Meanings of Advertising.” In </w:t>
      </w:r>
      <w:r w:rsidR="004420A5" w:rsidRPr="000D299A">
        <w:rPr>
          <w:i/>
        </w:rPr>
        <w:t>Advertising Cultures</w:t>
      </w:r>
      <w:r w:rsidR="004420A5" w:rsidRPr="000D299A">
        <w:t xml:space="preserve">, edited by Timothy De Waal </w:t>
      </w:r>
      <w:proofErr w:type="spellStart"/>
      <w:r w:rsidR="004420A5" w:rsidRPr="000D299A">
        <w:t>Malefyt</w:t>
      </w:r>
      <w:proofErr w:type="spellEnd"/>
      <w:r w:rsidR="004420A5" w:rsidRPr="000D299A">
        <w:t xml:space="preserve"> and Brian </w:t>
      </w:r>
      <w:proofErr w:type="spellStart"/>
      <w:r w:rsidR="004420A5" w:rsidRPr="000D299A">
        <w:t>Moeran</w:t>
      </w:r>
      <w:proofErr w:type="spellEnd"/>
      <w:r w:rsidR="004420A5" w:rsidRPr="000D299A">
        <w:t xml:space="preserve">, 139-164. New York: Berg, 2003. </w:t>
      </w:r>
    </w:p>
    <w:p w14:paraId="76A52089" w14:textId="77777777" w:rsidR="0064754B" w:rsidRPr="000D299A" w:rsidRDefault="00A74293" w:rsidP="00333241">
      <w:pPr>
        <w:pStyle w:val="CHCBibliography"/>
      </w:pPr>
      <w:proofErr w:type="spellStart"/>
      <w:r w:rsidRPr="000D299A">
        <w:t>Malefyt</w:t>
      </w:r>
      <w:proofErr w:type="spellEnd"/>
      <w:r w:rsidRPr="000D299A">
        <w:t xml:space="preserve">, Timothy De Waal and Brian </w:t>
      </w:r>
      <w:proofErr w:type="spellStart"/>
      <w:r w:rsidRPr="000D299A">
        <w:t>Moeran</w:t>
      </w:r>
      <w:proofErr w:type="spellEnd"/>
      <w:r w:rsidRPr="000D299A">
        <w:t xml:space="preserve">, ed. </w:t>
      </w:r>
      <w:r w:rsidRPr="000D299A">
        <w:rPr>
          <w:i/>
        </w:rPr>
        <w:t>Advertising Cultures</w:t>
      </w:r>
      <w:r w:rsidR="00333241" w:rsidRPr="000D299A">
        <w:t xml:space="preserve">. New York: </w:t>
      </w:r>
      <w:r w:rsidRPr="000D299A">
        <w:t>Berg, 2003.</w:t>
      </w:r>
    </w:p>
    <w:p w14:paraId="37DE171D" w14:textId="77777777" w:rsidR="0064754B" w:rsidRPr="000D299A" w:rsidRDefault="00A74293" w:rsidP="00333241">
      <w:pPr>
        <w:pStyle w:val="CHCBibliography"/>
      </w:pPr>
      <w:proofErr w:type="spellStart"/>
      <w:r w:rsidRPr="000D299A">
        <w:t>Malefyt</w:t>
      </w:r>
      <w:proofErr w:type="spellEnd"/>
      <w:r w:rsidRPr="000D299A">
        <w:t xml:space="preserve">, Timothy De Waal and Robert J. </w:t>
      </w:r>
      <w:proofErr w:type="spellStart"/>
      <w:r w:rsidRPr="000D299A">
        <w:t>Morais</w:t>
      </w:r>
      <w:proofErr w:type="spellEnd"/>
      <w:r w:rsidRPr="000D299A">
        <w:t xml:space="preserve">. </w:t>
      </w:r>
      <w:r w:rsidRPr="000D299A">
        <w:rPr>
          <w:i/>
        </w:rPr>
        <w:t>Advertising and Anthropology</w:t>
      </w:r>
      <w:r w:rsidR="00333241" w:rsidRPr="000D299A">
        <w:t>. New Y</w:t>
      </w:r>
      <w:r w:rsidRPr="000D299A">
        <w:t>ork: Berg, 2012.</w:t>
      </w:r>
    </w:p>
    <w:p w14:paraId="5E298A60" w14:textId="77777777" w:rsidR="0064754B" w:rsidRPr="000D299A" w:rsidRDefault="00EA7013" w:rsidP="00B23DCF">
      <w:pPr>
        <w:pStyle w:val="CHCBibliography"/>
      </w:pPr>
      <w:proofErr w:type="spellStart"/>
      <w:r w:rsidRPr="000D299A">
        <w:t>Mazzarella</w:t>
      </w:r>
      <w:proofErr w:type="spellEnd"/>
      <w:r w:rsidRPr="000D299A">
        <w:t xml:space="preserve">, William. “Critical Publicity/Public Criticism: Reflections on Fieldwork in the Bombay Ad World.” In </w:t>
      </w:r>
      <w:r w:rsidRPr="000D299A">
        <w:rPr>
          <w:i/>
        </w:rPr>
        <w:t>Advertising Cultures</w:t>
      </w:r>
      <w:r w:rsidRPr="000D299A">
        <w:t>, edited by Timothy De Waal</w:t>
      </w:r>
      <w:r w:rsidR="0064754B" w:rsidRPr="000D299A">
        <w:t xml:space="preserve">, </w:t>
      </w:r>
      <w:proofErr w:type="spellStart"/>
      <w:r w:rsidRPr="000D299A">
        <w:t>Malefyt</w:t>
      </w:r>
      <w:proofErr w:type="spellEnd"/>
      <w:r w:rsidRPr="000D299A">
        <w:t xml:space="preserve"> and Brain </w:t>
      </w:r>
      <w:proofErr w:type="spellStart"/>
      <w:r w:rsidRPr="000D299A">
        <w:t>Moeran</w:t>
      </w:r>
      <w:proofErr w:type="spellEnd"/>
      <w:r w:rsidRPr="000D299A">
        <w:t>, 55-74. New York: Berg, 2003.</w:t>
      </w:r>
    </w:p>
    <w:sectPr w:rsidR="0064754B" w:rsidRPr="000D299A" w:rsidSect="004F2CEF">
      <w:pgSz w:w="12240" w:h="15840"/>
      <w:pgMar w:top="1584" w:right="1440" w:bottom="1440" w:left="2304" w:header="1152" w:footer="86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738BA" w14:textId="77777777" w:rsidR="000176D5" w:rsidRDefault="000176D5" w:rsidP="000D1865">
      <w:r>
        <w:separator/>
      </w:r>
    </w:p>
  </w:endnote>
  <w:endnote w:type="continuationSeparator" w:id="0">
    <w:p w14:paraId="303629B1" w14:textId="77777777" w:rsidR="000176D5" w:rsidRDefault="000176D5" w:rsidP="000D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43B62" w14:textId="77777777" w:rsidR="001E59F5" w:rsidRDefault="001E59F5" w:rsidP="001B43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5E86F225" w14:textId="77777777" w:rsidR="001E59F5" w:rsidRDefault="001E59F5" w:rsidP="00EA60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779954"/>
      <w:docPartObj>
        <w:docPartGallery w:val="Page Numbers (Bottom of Page)"/>
        <w:docPartUnique/>
      </w:docPartObj>
    </w:sdtPr>
    <w:sdtEndPr>
      <w:rPr>
        <w:noProof/>
      </w:rPr>
    </w:sdtEndPr>
    <w:sdtContent>
      <w:p w14:paraId="156D4BC9" w14:textId="77777777" w:rsidR="001E59F5" w:rsidRDefault="001E59F5" w:rsidP="00BD0AFD">
        <w:pPr>
          <w:pStyle w:val="CHCPreambleFooter-ApplytoFooterofAbstractpage"/>
        </w:pPr>
        <w:r>
          <w:fldChar w:fldCharType="begin"/>
        </w:r>
        <w:r w:rsidRPr="00BD0AFD">
          <w:instrText xml:space="preserve"> PAGE   \* MERGEFORMAT </w:instrText>
        </w:r>
        <w:r>
          <w:fldChar w:fldCharType="separate"/>
        </w:r>
        <w:r w:rsidR="00AB1D57">
          <w:rPr>
            <w:noProof/>
          </w:rPr>
          <w:t>viii</w:t>
        </w:r>
        <w:r>
          <w:rPr>
            <w:noProof/>
          </w:rPr>
          <w:fldChar w:fldCharType="end"/>
        </w:r>
      </w:p>
    </w:sdtContent>
  </w:sdt>
  <w:p w14:paraId="1D010CDA" w14:textId="77777777" w:rsidR="001E59F5" w:rsidRDefault="001E59F5" w:rsidP="00EA609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03762" w14:textId="77777777" w:rsidR="001E59F5" w:rsidRDefault="001E59F5">
    <w:pPr>
      <w:pStyle w:val="Footer"/>
      <w:jc w:val="center"/>
    </w:pPr>
  </w:p>
  <w:p w14:paraId="5B196412" w14:textId="77777777" w:rsidR="001E59F5" w:rsidRDefault="001E59F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70653" w14:textId="77777777" w:rsidR="001E59F5" w:rsidRDefault="001E59F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27957345"/>
      <w:docPartObj>
        <w:docPartGallery w:val="Page Numbers (Bottom of Page)"/>
        <w:docPartUnique/>
      </w:docPartObj>
    </w:sdtPr>
    <w:sdtEndPr>
      <w:rPr>
        <w:rStyle w:val="CHCMainBodyFooter-ApplyonthefirstpageofyourthesistextaftertheTableofContentsChar"/>
      </w:rPr>
    </w:sdtEndPr>
    <w:sdtContent>
      <w:p w14:paraId="4026295C" w14:textId="77777777" w:rsidR="001E59F5" w:rsidRPr="000D299A" w:rsidRDefault="001E59F5">
        <w:pPr>
          <w:pStyle w:val="Footer"/>
          <w:jc w:val="center"/>
          <w:rPr>
            <w:rStyle w:val="CHCMainBodyFooter-ApplyonthefirstpageofyourthesistextaftertheTableofContentsChar"/>
            <w:rFonts w:ascii="Times New Roman" w:hAnsi="Times New Roman" w:cs="Times New Roman"/>
          </w:rPr>
        </w:pPr>
        <w:r w:rsidRPr="000D299A">
          <w:rPr>
            <w:rStyle w:val="CHCMainBodyFooter-ApplyonthefirstpageofyourthesistextaftertheTableofContentsChar"/>
            <w:rFonts w:ascii="Times New Roman" w:hAnsi="Times New Roman" w:cs="Times New Roman"/>
          </w:rPr>
          <w:fldChar w:fldCharType="begin"/>
        </w:r>
        <w:r w:rsidRPr="000D299A">
          <w:rPr>
            <w:rStyle w:val="CHCMainBodyFooter-ApplyonthefirstpageofyourthesistextaftertheTableofContentsChar"/>
            <w:rFonts w:ascii="Times New Roman" w:hAnsi="Times New Roman" w:cs="Times New Roman"/>
          </w:rPr>
          <w:instrText xml:space="preserve"> PAGE   \* MERGEFORMAT </w:instrText>
        </w:r>
        <w:r w:rsidRPr="000D299A">
          <w:rPr>
            <w:rStyle w:val="CHCMainBodyFooter-ApplyonthefirstpageofyourthesistextaftertheTableofContentsChar"/>
            <w:rFonts w:ascii="Times New Roman" w:hAnsi="Times New Roman" w:cs="Times New Roman"/>
          </w:rPr>
          <w:fldChar w:fldCharType="separate"/>
        </w:r>
        <w:r w:rsidR="00AB1D57">
          <w:rPr>
            <w:rStyle w:val="CHCMainBodyFooter-ApplyonthefirstpageofyourthesistextaftertheTableofContentsChar"/>
            <w:rFonts w:ascii="Times New Roman" w:hAnsi="Times New Roman" w:cs="Times New Roman"/>
            <w:noProof/>
          </w:rPr>
          <w:t>6</w:t>
        </w:r>
        <w:r w:rsidRPr="000D299A">
          <w:rPr>
            <w:rStyle w:val="CHCMainBodyFooter-ApplyonthefirstpageofyourthesistextaftertheTableofContentsChar"/>
            <w:rFonts w:ascii="Times New Roman" w:hAnsi="Times New Roman" w:cs="Times New Roman"/>
          </w:rPr>
          <w:fldChar w:fldCharType="end"/>
        </w:r>
      </w:p>
    </w:sdtContent>
  </w:sdt>
  <w:p w14:paraId="130D93F4" w14:textId="77777777" w:rsidR="001E59F5" w:rsidRPr="000D299A" w:rsidRDefault="001E59F5" w:rsidP="00167B2C">
    <w:pPr>
      <w:pStyle w:val="Footer"/>
      <w:jc w:val="right"/>
      <w:rPr>
        <w:rFonts w:ascii="Times New Roman" w:hAnsi="Times New Roman" w:cs="Times New Roman"/>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402005"/>
      <w:docPartObj>
        <w:docPartGallery w:val="Page Numbers (Bottom of Page)"/>
        <w:docPartUnique/>
      </w:docPartObj>
    </w:sdtPr>
    <w:sdtEndPr>
      <w:rPr>
        <w:noProof/>
      </w:rPr>
    </w:sdtEndPr>
    <w:sdtContent>
      <w:p w14:paraId="1C16BFF6" w14:textId="77777777" w:rsidR="004F2CEF" w:rsidRDefault="004F2CEF">
        <w:pPr>
          <w:pStyle w:val="Footer"/>
          <w:jc w:val="center"/>
        </w:pPr>
        <w:r>
          <w:fldChar w:fldCharType="begin"/>
        </w:r>
        <w:r>
          <w:instrText xml:space="preserve"> PAGE   \* MERGEFORMAT </w:instrText>
        </w:r>
        <w:r>
          <w:fldChar w:fldCharType="separate"/>
        </w:r>
        <w:r w:rsidR="00AB1D57">
          <w:rPr>
            <w:noProof/>
          </w:rPr>
          <w:t>5</w:t>
        </w:r>
        <w:r>
          <w:rPr>
            <w:noProof/>
          </w:rPr>
          <w:fldChar w:fldCharType="end"/>
        </w:r>
      </w:p>
    </w:sdtContent>
  </w:sdt>
  <w:p w14:paraId="2FCF1470" w14:textId="77777777" w:rsidR="001E59F5" w:rsidRPr="000D299A" w:rsidRDefault="001E59F5">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37671" w14:textId="77777777" w:rsidR="000176D5" w:rsidRDefault="000176D5" w:rsidP="000D1865">
      <w:r>
        <w:separator/>
      </w:r>
    </w:p>
  </w:footnote>
  <w:footnote w:type="continuationSeparator" w:id="0">
    <w:p w14:paraId="23324C84" w14:textId="77777777" w:rsidR="000176D5" w:rsidRDefault="000176D5" w:rsidP="000D1865">
      <w:r>
        <w:continuationSeparator/>
      </w:r>
    </w:p>
  </w:footnote>
  <w:footnote w:id="1">
    <w:p w14:paraId="49BAF7D2" w14:textId="77777777" w:rsidR="00BB20E0" w:rsidRPr="00BB20E0" w:rsidRDefault="00BB20E0" w:rsidP="00BB20E0">
      <w:pPr>
        <w:pStyle w:val="CHCFootnote"/>
      </w:pPr>
      <w:r w:rsidRPr="00BB20E0">
        <w:rPr>
          <w:rStyle w:val="FootnoteReference"/>
        </w:rPr>
        <w:footnoteRef/>
      </w:r>
      <w:r w:rsidRPr="00BB20E0">
        <w:t xml:space="preserve"> This is the “CHC Footnote” Style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7334" w14:textId="77777777" w:rsidR="001E59F5" w:rsidRDefault="001E59F5" w:rsidP="00EA60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78416EE0" w14:textId="77777777" w:rsidR="001E59F5" w:rsidRDefault="001E59F5" w:rsidP="0087248E">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A0447" w14:textId="77777777" w:rsidR="001E59F5" w:rsidRPr="00BE12AE" w:rsidRDefault="001E59F5">
    <w:pPr>
      <w:pStyle w:val="Header"/>
      <w:jc w:val="right"/>
      <w:rPr>
        <w:sz w:val="20"/>
      </w:rPr>
    </w:pPr>
  </w:p>
  <w:p w14:paraId="70A2DB87" w14:textId="77777777" w:rsidR="001E59F5" w:rsidRDefault="001E59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D911B" w14:textId="77777777" w:rsidR="001E59F5" w:rsidRPr="00B457CF" w:rsidRDefault="001E59F5" w:rsidP="001B43ED">
    <w:pPr>
      <w:pStyle w:val="Header"/>
      <w:framePr w:wrap="around" w:vAnchor="text" w:hAnchor="margin" w:xAlign="right" w:y="1"/>
      <w:rPr>
        <w:rStyle w:val="PageNumber"/>
      </w:rPr>
    </w:pPr>
    <w:r w:rsidRPr="00B457CF">
      <w:rPr>
        <w:rStyle w:val="PageNumber"/>
        <w:sz w:val="20"/>
      </w:rPr>
      <w:fldChar w:fldCharType="begin"/>
    </w:r>
    <w:r w:rsidRPr="00B457CF">
      <w:rPr>
        <w:rStyle w:val="PageNumber"/>
        <w:sz w:val="20"/>
      </w:rPr>
      <w:instrText xml:space="preserve">PAGE  </w:instrText>
    </w:r>
    <w:r w:rsidRPr="00B457CF">
      <w:rPr>
        <w:rStyle w:val="PageNumber"/>
        <w:sz w:val="20"/>
      </w:rPr>
      <w:fldChar w:fldCharType="separate"/>
    </w:r>
    <w:r>
      <w:rPr>
        <w:rStyle w:val="PageNumber"/>
        <w:noProof/>
        <w:sz w:val="20"/>
      </w:rPr>
      <w:t>ii</w:t>
    </w:r>
    <w:r w:rsidRPr="00B457CF">
      <w:rPr>
        <w:rStyle w:val="PageNumber"/>
        <w:sz w:val="20"/>
      </w:rPr>
      <w:fldChar w:fldCharType="end"/>
    </w:r>
  </w:p>
  <w:p w14:paraId="654496C5" w14:textId="77777777" w:rsidR="001E59F5" w:rsidRDefault="001E59F5" w:rsidP="0087248E">
    <w:pPr>
      <w:pStyle w:val="Header"/>
      <w:ind w:right="360"/>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9675E" w14:textId="77777777" w:rsidR="001E59F5" w:rsidRDefault="001E59F5">
    <w:pPr>
      <w:pStyle w:val="Header"/>
      <w:jc w:val="right"/>
    </w:pPr>
  </w:p>
  <w:p w14:paraId="500F5E82" w14:textId="77777777" w:rsidR="001E59F5" w:rsidRDefault="001E59F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145D5" w14:textId="77777777" w:rsidR="001E59F5" w:rsidRPr="0005785C" w:rsidRDefault="001E59F5" w:rsidP="008505FA">
    <w:pPr>
      <w:pStyle w:val="Header"/>
      <w:jc w:val="center"/>
      <w:rPr>
        <w:sz w:val="20"/>
        <w:szCs w:val="22"/>
      </w:rPr>
    </w:pPr>
  </w:p>
  <w:p w14:paraId="7180C249" w14:textId="77777777" w:rsidR="001E59F5" w:rsidRDefault="001E59F5" w:rsidP="0087248E">
    <w:pPr>
      <w:pStyle w:val="Header"/>
      <w:ind w:right="360"/>
      <w:jc w:val="righ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20FED" w14:textId="77777777" w:rsidR="001E59F5" w:rsidRPr="005D5D5A" w:rsidRDefault="001E59F5" w:rsidP="008505FA">
    <w:pPr>
      <w:pStyle w:val="Header"/>
      <w:jc w:val="center"/>
      <w:rPr>
        <w:sz w:val="20"/>
      </w:rPr>
    </w:pPr>
  </w:p>
  <w:p w14:paraId="77E9D4D4" w14:textId="77777777" w:rsidR="001E59F5" w:rsidRDefault="001E59F5">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84BC7" w14:textId="77777777" w:rsidR="001E59F5" w:rsidRDefault="001E59F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1059A" w14:textId="77777777" w:rsidR="001E59F5" w:rsidRDefault="001E59F5" w:rsidP="00167B2C">
    <w:pPr>
      <w:pStyle w:val="Header"/>
      <w:jc w:val="righ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3876B" w14:textId="77777777" w:rsidR="001E59F5" w:rsidRDefault="001E59F5" w:rsidP="00167B2C">
    <w:pPr>
      <w:pStyle w:val="Header"/>
      <w:jc w:val="righ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667E8" w14:textId="77777777" w:rsidR="001E59F5" w:rsidRPr="000D299A" w:rsidRDefault="001E59F5">
    <w:pPr>
      <w:pStyle w:val="Header"/>
      <w:jc w:val="right"/>
      <w:rPr>
        <w:rFonts w:ascii="Times New Roman" w:hAnsi="Times New Roman" w:cs="Times New Roman"/>
      </w:rPr>
    </w:pPr>
  </w:p>
  <w:p w14:paraId="296D0706" w14:textId="77777777" w:rsidR="001E59F5" w:rsidRPr="000D299A" w:rsidRDefault="001E59F5" w:rsidP="0087248E">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AC05A98"/>
    <w:lvl w:ilvl="0">
      <w:start w:val="1"/>
      <w:numFmt w:val="decimal"/>
      <w:lvlText w:val="%1."/>
      <w:lvlJc w:val="left"/>
      <w:pPr>
        <w:tabs>
          <w:tab w:val="num" w:pos="360"/>
        </w:tabs>
        <w:ind w:left="360" w:hanging="360"/>
      </w:pPr>
    </w:lvl>
  </w:abstractNum>
  <w:abstractNum w:abstractNumId="1">
    <w:nsid w:val="0A7D7FB2"/>
    <w:multiLevelType w:val="hybridMultilevel"/>
    <w:tmpl w:val="0D0605F2"/>
    <w:lvl w:ilvl="0" w:tplc="70DACD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055804"/>
    <w:multiLevelType w:val="hybridMultilevel"/>
    <w:tmpl w:val="3350EFB8"/>
    <w:lvl w:ilvl="0" w:tplc="F2ECE5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57B10"/>
    <w:multiLevelType w:val="hybridMultilevel"/>
    <w:tmpl w:val="5B58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7D4180"/>
    <w:multiLevelType w:val="hybridMultilevel"/>
    <w:tmpl w:val="665A2B02"/>
    <w:lvl w:ilvl="0" w:tplc="43F47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4A13485"/>
    <w:multiLevelType w:val="hybridMultilevel"/>
    <w:tmpl w:val="F78666D0"/>
    <w:lvl w:ilvl="0" w:tplc="A7669D08">
      <w:start w:val="1"/>
      <w:numFmt w:val="decimal"/>
      <w:pStyle w:val="CHCNumbered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8"/>
  </w:num>
  <w:num w:numId="4">
    <w:abstractNumId w:val="7"/>
  </w:num>
  <w:num w:numId="5">
    <w:abstractNumId w:val="3"/>
  </w:num>
  <w:num w:numId="6">
    <w:abstractNumId w:val="2"/>
  </w:num>
  <w:num w:numId="7">
    <w:abstractNumId w:val="0"/>
  </w:num>
  <w:num w:numId="8">
    <w:abstractNumId w:val="1"/>
  </w:num>
  <w:num w:numId="9">
    <w:abstractNumId w:val="6"/>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D5"/>
    <w:rsid w:val="0000112C"/>
    <w:rsid w:val="0000136C"/>
    <w:rsid w:val="000073A2"/>
    <w:rsid w:val="0000745B"/>
    <w:rsid w:val="00007C8E"/>
    <w:rsid w:val="00011033"/>
    <w:rsid w:val="00011546"/>
    <w:rsid w:val="000143D6"/>
    <w:rsid w:val="00014646"/>
    <w:rsid w:val="000176D5"/>
    <w:rsid w:val="00017BB9"/>
    <w:rsid w:val="0002030A"/>
    <w:rsid w:val="00021318"/>
    <w:rsid w:val="00022667"/>
    <w:rsid w:val="000317C3"/>
    <w:rsid w:val="0003356A"/>
    <w:rsid w:val="00033EBA"/>
    <w:rsid w:val="0003675B"/>
    <w:rsid w:val="00040D15"/>
    <w:rsid w:val="00044860"/>
    <w:rsid w:val="0005785C"/>
    <w:rsid w:val="0006274E"/>
    <w:rsid w:val="00063CCC"/>
    <w:rsid w:val="0007240D"/>
    <w:rsid w:val="0007686F"/>
    <w:rsid w:val="000775FA"/>
    <w:rsid w:val="00086F6B"/>
    <w:rsid w:val="00087FDA"/>
    <w:rsid w:val="00093E82"/>
    <w:rsid w:val="000947C7"/>
    <w:rsid w:val="00096D02"/>
    <w:rsid w:val="000A0D0A"/>
    <w:rsid w:val="000A3829"/>
    <w:rsid w:val="000B3A5C"/>
    <w:rsid w:val="000B7AA4"/>
    <w:rsid w:val="000C6080"/>
    <w:rsid w:val="000C7E27"/>
    <w:rsid w:val="000D1865"/>
    <w:rsid w:val="000D299A"/>
    <w:rsid w:val="00111F31"/>
    <w:rsid w:val="00122D8C"/>
    <w:rsid w:val="00123184"/>
    <w:rsid w:val="00123DB9"/>
    <w:rsid w:val="00124B9B"/>
    <w:rsid w:val="00125D3D"/>
    <w:rsid w:val="00137E08"/>
    <w:rsid w:val="00145B40"/>
    <w:rsid w:val="00145F76"/>
    <w:rsid w:val="00146F7C"/>
    <w:rsid w:val="00160E33"/>
    <w:rsid w:val="001642D3"/>
    <w:rsid w:val="00167B2C"/>
    <w:rsid w:val="00170C85"/>
    <w:rsid w:val="00173401"/>
    <w:rsid w:val="001766DD"/>
    <w:rsid w:val="001840DC"/>
    <w:rsid w:val="00185043"/>
    <w:rsid w:val="00187454"/>
    <w:rsid w:val="0019403A"/>
    <w:rsid w:val="00196CB8"/>
    <w:rsid w:val="001974C9"/>
    <w:rsid w:val="001A4106"/>
    <w:rsid w:val="001B04C5"/>
    <w:rsid w:val="001B39FF"/>
    <w:rsid w:val="001B43ED"/>
    <w:rsid w:val="001D591D"/>
    <w:rsid w:val="001D5BC9"/>
    <w:rsid w:val="001D75BF"/>
    <w:rsid w:val="001E59F5"/>
    <w:rsid w:val="001E71D8"/>
    <w:rsid w:val="001F2A5F"/>
    <w:rsid w:val="001F2E6D"/>
    <w:rsid w:val="0021291B"/>
    <w:rsid w:val="0022015F"/>
    <w:rsid w:val="00230BE6"/>
    <w:rsid w:val="00236B76"/>
    <w:rsid w:val="00237F37"/>
    <w:rsid w:val="00245F89"/>
    <w:rsid w:val="0025624F"/>
    <w:rsid w:val="0026042B"/>
    <w:rsid w:val="00261595"/>
    <w:rsid w:val="00262FEB"/>
    <w:rsid w:val="002641DD"/>
    <w:rsid w:val="002670B3"/>
    <w:rsid w:val="00270497"/>
    <w:rsid w:val="0027183A"/>
    <w:rsid w:val="00271D82"/>
    <w:rsid w:val="00280353"/>
    <w:rsid w:val="002855FB"/>
    <w:rsid w:val="00296342"/>
    <w:rsid w:val="00296D3D"/>
    <w:rsid w:val="002B097F"/>
    <w:rsid w:val="002C16AE"/>
    <w:rsid w:val="002C417D"/>
    <w:rsid w:val="002D60FA"/>
    <w:rsid w:val="002D6A21"/>
    <w:rsid w:val="002E087F"/>
    <w:rsid w:val="002E1AC9"/>
    <w:rsid w:val="002E4C76"/>
    <w:rsid w:val="002E793B"/>
    <w:rsid w:val="002F1FCC"/>
    <w:rsid w:val="002F3793"/>
    <w:rsid w:val="002F6362"/>
    <w:rsid w:val="002F6EAD"/>
    <w:rsid w:val="0030423B"/>
    <w:rsid w:val="003105EE"/>
    <w:rsid w:val="0031323F"/>
    <w:rsid w:val="00317736"/>
    <w:rsid w:val="003201D7"/>
    <w:rsid w:val="003205AD"/>
    <w:rsid w:val="00320E66"/>
    <w:rsid w:val="00323CE5"/>
    <w:rsid w:val="00330F02"/>
    <w:rsid w:val="003321ED"/>
    <w:rsid w:val="00333241"/>
    <w:rsid w:val="003475F8"/>
    <w:rsid w:val="003476D1"/>
    <w:rsid w:val="00351588"/>
    <w:rsid w:val="00360687"/>
    <w:rsid w:val="00361222"/>
    <w:rsid w:val="0036170C"/>
    <w:rsid w:val="003639AC"/>
    <w:rsid w:val="003664F3"/>
    <w:rsid w:val="00367A43"/>
    <w:rsid w:val="00371D86"/>
    <w:rsid w:val="003824C2"/>
    <w:rsid w:val="00385C18"/>
    <w:rsid w:val="003A124B"/>
    <w:rsid w:val="003A23AB"/>
    <w:rsid w:val="003B2E92"/>
    <w:rsid w:val="003C1EBA"/>
    <w:rsid w:val="003D295F"/>
    <w:rsid w:val="003D6A88"/>
    <w:rsid w:val="003E32AA"/>
    <w:rsid w:val="003E7794"/>
    <w:rsid w:val="003F1178"/>
    <w:rsid w:val="003F4385"/>
    <w:rsid w:val="00401BDC"/>
    <w:rsid w:val="004026F2"/>
    <w:rsid w:val="0040453D"/>
    <w:rsid w:val="00405631"/>
    <w:rsid w:val="00411258"/>
    <w:rsid w:val="0041151C"/>
    <w:rsid w:val="00417177"/>
    <w:rsid w:val="0041776F"/>
    <w:rsid w:val="00420EFA"/>
    <w:rsid w:val="00422EEF"/>
    <w:rsid w:val="00423B2B"/>
    <w:rsid w:val="004263A3"/>
    <w:rsid w:val="004332F8"/>
    <w:rsid w:val="00435542"/>
    <w:rsid w:val="00440C33"/>
    <w:rsid w:val="00441133"/>
    <w:rsid w:val="004420A5"/>
    <w:rsid w:val="00444FAB"/>
    <w:rsid w:val="00451D81"/>
    <w:rsid w:val="004609B6"/>
    <w:rsid w:val="00465F2E"/>
    <w:rsid w:val="0046769E"/>
    <w:rsid w:val="00472916"/>
    <w:rsid w:val="00475A95"/>
    <w:rsid w:val="00475AA6"/>
    <w:rsid w:val="004807B0"/>
    <w:rsid w:val="0048160B"/>
    <w:rsid w:val="00481C46"/>
    <w:rsid w:val="00483DB6"/>
    <w:rsid w:val="0049189E"/>
    <w:rsid w:val="00492DB2"/>
    <w:rsid w:val="004A0455"/>
    <w:rsid w:val="004B2B7F"/>
    <w:rsid w:val="004B59DE"/>
    <w:rsid w:val="004C549F"/>
    <w:rsid w:val="004D56C6"/>
    <w:rsid w:val="004E4520"/>
    <w:rsid w:val="004F2CEF"/>
    <w:rsid w:val="0050287C"/>
    <w:rsid w:val="00507795"/>
    <w:rsid w:val="00525329"/>
    <w:rsid w:val="00526588"/>
    <w:rsid w:val="005308EE"/>
    <w:rsid w:val="00533747"/>
    <w:rsid w:val="005377AC"/>
    <w:rsid w:val="00541E99"/>
    <w:rsid w:val="00542F77"/>
    <w:rsid w:val="005528A7"/>
    <w:rsid w:val="00557E59"/>
    <w:rsid w:val="0056180F"/>
    <w:rsid w:val="00563620"/>
    <w:rsid w:val="00585218"/>
    <w:rsid w:val="005862D7"/>
    <w:rsid w:val="00587A1A"/>
    <w:rsid w:val="005A1529"/>
    <w:rsid w:val="005A63A6"/>
    <w:rsid w:val="005B1A8E"/>
    <w:rsid w:val="005B2D3F"/>
    <w:rsid w:val="005C0D7A"/>
    <w:rsid w:val="005C2F24"/>
    <w:rsid w:val="005C4167"/>
    <w:rsid w:val="005C6E74"/>
    <w:rsid w:val="005D1ACC"/>
    <w:rsid w:val="005D5D5A"/>
    <w:rsid w:val="005E4F36"/>
    <w:rsid w:val="005E5939"/>
    <w:rsid w:val="005F1F0A"/>
    <w:rsid w:val="005F5087"/>
    <w:rsid w:val="00603F44"/>
    <w:rsid w:val="006064E0"/>
    <w:rsid w:val="00617D9D"/>
    <w:rsid w:val="00617EEA"/>
    <w:rsid w:val="00623175"/>
    <w:rsid w:val="00623B21"/>
    <w:rsid w:val="006275E0"/>
    <w:rsid w:val="006276FE"/>
    <w:rsid w:val="006317BA"/>
    <w:rsid w:val="0063563C"/>
    <w:rsid w:val="00636BE7"/>
    <w:rsid w:val="00637883"/>
    <w:rsid w:val="00640065"/>
    <w:rsid w:val="0064101F"/>
    <w:rsid w:val="00646F78"/>
    <w:rsid w:val="0064754B"/>
    <w:rsid w:val="0065372F"/>
    <w:rsid w:val="00655720"/>
    <w:rsid w:val="00656453"/>
    <w:rsid w:val="00656BCA"/>
    <w:rsid w:val="0066075B"/>
    <w:rsid w:val="00660D61"/>
    <w:rsid w:val="00662D41"/>
    <w:rsid w:val="00666D69"/>
    <w:rsid w:val="00672E15"/>
    <w:rsid w:val="006735F8"/>
    <w:rsid w:val="0067452D"/>
    <w:rsid w:val="0068115E"/>
    <w:rsid w:val="00697295"/>
    <w:rsid w:val="006A4D5A"/>
    <w:rsid w:val="006A4D62"/>
    <w:rsid w:val="006A5219"/>
    <w:rsid w:val="006B1586"/>
    <w:rsid w:val="006B1D9D"/>
    <w:rsid w:val="006B7C1B"/>
    <w:rsid w:val="006C0085"/>
    <w:rsid w:val="006C498F"/>
    <w:rsid w:val="006D07FD"/>
    <w:rsid w:val="006D0DE2"/>
    <w:rsid w:val="006D134A"/>
    <w:rsid w:val="006D2B2A"/>
    <w:rsid w:val="006D2BFE"/>
    <w:rsid w:val="006D37A1"/>
    <w:rsid w:val="006E1027"/>
    <w:rsid w:val="006F1755"/>
    <w:rsid w:val="006F5F12"/>
    <w:rsid w:val="006F6EB0"/>
    <w:rsid w:val="006F744A"/>
    <w:rsid w:val="007030B6"/>
    <w:rsid w:val="00705415"/>
    <w:rsid w:val="0070771F"/>
    <w:rsid w:val="00711D00"/>
    <w:rsid w:val="00713460"/>
    <w:rsid w:val="0072054B"/>
    <w:rsid w:val="00721958"/>
    <w:rsid w:val="0072357A"/>
    <w:rsid w:val="007241EA"/>
    <w:rsid w:val="00727652"/>
    <w:rsid w:val="007306F9"/>
    <w:rsid w:val="00731DB1"/>
    <w:rsid w:val="007427CA"/>
    <w:rsid w:val="00766215"/>
    <w:rsid w:val="00767FF5"/>
    <w:rsid w:val="00772763"/>
    <w:rsid w:val="00772E6E"/>
    <w:rsid w:val="007807D6"/>
    <w:rsid w:val="00783D05"/>
    <w:rsid w:val="00790DDC"/>
    <w:rsid w:val="0079204C"/>
    <w:rsid w:val="00795EB4"/>
    <w:rsid w:val="007A4BCF"/>
    <w:rsid w:val="007B1180"/>
    <w:rsid w:val="007B5235"/>
    <w:rsid w:val="007C1E71"/>
    <w:rsid w:val="007D220C"/>
    <w:rsid w:val="007E21A8"/>
    <w:rsid w:val="007E32DC"/>
    <w:rsid w:val="007F3626"/>
    <w:rsid w:val="00801137"/>
    <w:rsid w:val="00807B4C"/>
    <w:rsid w:val="00807EB1"/>
    <w:rsid w:val="008154A3"/>
    <w:rsid w:val="008158DB"/>
    <w:rsid w:val="008260E2"/>
    <w:rsid w:val="00826E34"/>
    <w:rsid w:val="00832322"/>
    <w:rsid w:val="0084408F"/>
    <w:rsid w:val="00844132"/>
    <w:rsid w:val="00850219"/>
    <w:rsid w:val="008505FA"/>
    <w:rsid w:val="0085451A"/>
    <w:rsid w:val="00855B4D"/>
    <w:rsid w:val="008561BB"/>
    <w:rsid w:val="008574BE"/>
    <w:rsid w:val="008658E3"/>
    <w:rsid w:val="008671DC"/>
    <w:rsid w:val="0087248E"/>
    <w:rsid w:val="00883D20"/>
    <w:rsid w:val="00891249"/>
    <w:rsid w:val="0089357C"/>
    <w:rsid w:val="00894B1C"/>
    <w:rsid w:val="008A5053"/>
    <w:rsid w:val="008A7DFE"/>
    <w:rsid w:val="008B0559"/>
    <w:rsid w:val="008B1CB4"/>
    <w:rsid w:val="008B76E4"/>
    <w:rsid w:val="008D7E6A"/>
    <w:rsid w:val="008E1E9C"/>
    <w:rsid w:val="008E5DB4"/>
    <w:rsid w:val="008E7509"/>
    <w:rsid w:val="008E799D"/>
    <w:rsid w:val="008F47A0"/>
    <w:rsid w:val="008F4860"/>
    <w:rsid w:val="008F50DA"/>
    <w:rsid w:val="008F6B90"/>
    <w:rsid w:val="009014C7"/>
    <w:rsid w:val="009024DA"/>
    <w:rsid w:val="00904D9E"/>
    <w:rsid w:val="00906036"/>
    <w:rsid w:val="009179B1"/>
    <w:rsid w:val="009222AB"/>
    <w:rsid w:val="00925E60"/>
    <w:rsid w:val="009263CB"/>
    <w:rsid w:val="00935A4E"/>
    <w:rsid w:val="00945126"/>
    <w:rsid w:val="009501EC"/>
    <w:rsid w:val="009528FB"/>
    <w:rsid w:val="00954630"/>
    <w:rsid w:val="009562D8"/>
    <w:rsid w:val="009578DF"/>
    <w:rsid w:val="00960CD3"/>
    <w:rsid w:val="00966EFE"/>
    <w:rsid w:val="00970F34"/>
    <w:rsid w:val="00972C74"/>
    <w:rsid w:val="0097460D"/>
    <w:rsid w:val="0098130F"/>
    <w:rsid w:val="00984F92"/>
    <w:rsid w:val="009872FF"/>
    <w:rsid w:val="00995FE6"/>
    <w:rsid w:val="009A203E"/>
    <w:rsid w:val="009A4411"/>
    <w:rsid w:val="009A5AE0"/>
    <w:rsid w:val="009A5C33"/>
    <w:rsid w:val="009A6318"/>
    <w:rsid w:val="009A6BBA"/>
    <w:rsid w:val="009B402C"/>
    <w:rsid w:val="009C01C2"/>
    <w:rsid w:val="009D145B"/>
    <w:rsid w:val="009D33EB"/>
    <w:rsid w:val="009D3822"/>
    <w:rsid w:val="009D3DB6"/>
    <w:rsid w:val="009D47A9"/>
    <w:rsid w:val="009E0FB6"/>
    <w:rsid w:val="009E3539"/>
    <w:rsid w:val="009E3653"/>
    <w:rsid w:val="009F26B3"/>
    <w:rsid w:val="009F4B4E"/>
    <w:rsid w:val="00A04064"/>
    <w:rsid w:val="00A040F7"/>
    <w:rsid w:val="00A056DD"/>
    <w:rsid w:val="00A10D3A"/>
    <w:rsid w:val="00A149B4"/>
    <w:rsid w:val="00A15D14"/>
    <w:rsid w:val="00A15EEE"/>
    <w:rsid w:val="00A2300F"/>
    <w:rsid w:val="00A24EE8"/>
    <w:rsid w:val="00A25014"/>
    <w:rsid w:val="00A26B46"/>
    <w:rsid w:val="00A26FF9"/>
    <w:rsid w:val="00A2786A"/>
    <w:rsid w:val="00A27AAA"/>
    <w:rsid w:val="00A36075"/>
    <w:rsid w:val="00A41A59"/>
    <w:rsid w:val="00A50B58"/>
    <w:rsid w:val="00A52C14"/>
    <w:rsid w:val="00A56B33"/>
    <w:rsid w:val="00A56E4B"/>
    <w:rsid w:val="00A61BDA"/>
    <w:rsid w:val="00A61FD2"/>
    <w:rsid w:val="00A74293"/>
    <w:rsid w:val="00A77916"/>
    <w:rsid w:val="00A802BB"/>
    <w:rsid w:val="00A804FD"/>
    <w:rsid w:val="00A8076A"/>
    <w:rsid w:val="00A834F0"/>
    <w:rsid w:val="00A8478C"/>
    <w:rsid w:val="00A858F9"/>
    <w:rsid w:val="00A93F13"/>
    <w:rsid w:val="00A941CC"/>
    <w:rsid w:val="00AA4A88"/>
    <w:rsid w:val="00AA5585"/>
    <w:rsid w:val="00AB1B22"/>
    <w:rsid w:val="00AB1D57"/>
    <w:rsid w:val="00AC019F"/>
    <w:rsid w:val="00AD0E3A"/>
    <w:rsid w:val="00AD60DF"/>
    <w:rsid w:val="00AD681F"/>
    <w:rsid w:val="00AF488F"/>
    <w:rsid w:val="00B00099"/>
    <w:rsid w:val="00B04440"/>
    <w:rsid w:val="00B0788C"/>
    <w:rsid w:val="00B07CE7"/>
    <w:rsid w:val="00B11573"/>
    <w:rsid w:val="00B1369C"/>
    <w:rsid w:val="00B20500"/>
    <w:rsid w:val="00B23DCF"/>
    <w:rsid w:val="00B32AAF"/>
    <w:rsid w:val="00B356BD"/>
    <w:rsid w:val="00B4278C"/>
    <w:rsid w:val="00B457CF"/>
    <w:rsid w:val="00B50A72"/>
    <w:rsid w:val="00B51F6D"/>
    <w:rsid w:val="00B62132"/>
    <w:rsid w:val="00B651FE"/>
    <w:rsid w:val="00B66A6D"/>
    <w:rsid w:val="00B72CC1"/>
    <w:rsid w:val="00B76066"/>
    <w:rsid w:val="00B7778F"/>
    <w:rsid w:val="00B778E2"/>
    <w:rsid w:val="00B84FFE"/>
    <w:rsid w:val="00B92CB5"/>
    <w:rsid w:val="00B935F2"/>
    <w:rsid w:val="00B94B5D"/>
    <w:rsid w:val="00B94E15"/>
    <w:rsid w:val="00BA1664"/>
    <w:rsid w:val="00BA1D8F"/>
    <w:rsid w:val="00BA3A4C"/>
    <w:rsid w:val="00BA527D"/>
    <w:rsid w:val="00BA6319"/>
    <w:rsid w:val="00BB20E0"/>
    <w:rsid w:val="00BB6815"/>
    <w:rsid w:val="00BD0AFD"/>
    <w:rsid w:val="00BD190A"/>
    <w:rsid w:val="00BD1FF3"/>
    <w:rsid w:val="00BD5AF5"/>
    <w:rsid w:val="00BE12AE"/>
    <w:rsid w:val="00BF066F"/>
    <w:rsid w:val="00BF18F6"/>
    <w:rsid w:val="00BF2AEE"/>
    <w:rsid w:val="00BF5A1A"/>
    <w:rsid w:val="00BF637F"/>
    <w:rsid w:val="00BF7F67"/>
    <w:rsid w:val="00C001AB"/>
    <w:rsid w:val="00C03D80"/>
    <w:rsid w:val="00C042BD"/>
    <w:rsid w:val="00C10C5A"/>
    <w:rsid w:val="00C304CB"/>
    <w:rsid w:val="00C3536C"/>
    <w:rsid w:val="00C41A18"/>
    <w:rsid w:val="00C463C8"/>
    <w:rsid w:val="00C47FAD"/>
    <w:rsid w:val="00C603B3"/>
    <w:rsid w:val="00C60F80"/>
    <w:rsid w:val="00C61206"/>
    <w:rsid w:val="00C63C75"/>
    <w:rsid w:val="00C652B4"/>
    <w:rsid w:val="00C658C6"/>
    <w:rsid w:val="00C67C45"/>
    <w:rsid w:val="00C77D30"/>
    <w:rsid w:val="00C85D98"/>
    <w:rsid w:val="00C87539"/>
    <w:rsid w:val="00C90EBE"/>
    <w:rsid w:val="00C915BD"/>
    <w:rsid w:val="00C92C15"/>
    <w:rsid w:val="00C962DB"/>
    <w:rsid w:val="00CA44B7"/>
    <w:rsid w:val="00CA7F82"/>
    <w:rsid w:val="00CC2327"/>
    <w:rsid w:val="00CC5477"/>
    <w:rsid w:val="00CD1275"/>
    <w:rsid w:val="00CD7EB4"/>
    <w:rsid w:val="00CE2ECF"/>
    <w:rsid w:val="00CE7559"/>
    <w:rsid w:val="00CF5B3A"/>
    <w:rsid w:val="00D0278A"/>
    <w:rsid w:val="00D037C7"/>
    <w:rsid w:val="00D114C8"/>
    <w:rsid w:val="00D115AE"/>
    <w:rsid w:val="00D11F9C"/>
    <w:rsid w:val="00D12E4A"/>
    <w:rsid w:val="00D13863"/>
    <w:rsid w:val="00D1472A"/>
    <w:rsid w:val="00D16E3E"/>
    <w:rsid w:val="00D16E54"/>
    <w:rsid w:val="00D1785E"/>
    <w:rsid w:val="00D24387"/>
    <w:rsid w:val="00D336B9"/>
    <w:rsid w:val="00D36C2B"/>
    <w:rsid w:val="00D400C9"/>
    <w:rsid w:val="00D51560"/>
    <w:rsid w:val="00D55F41"/>
    <w:rsid w:val="00D628A3"/>
    <w:rsid w:val="00D666CC"/>
    <w:rsid w:val="00D66EA8"/>
    <w:rsid w:val="00D71A53"/>
    <w:rsid w:val="00D71A78"/>
    <w:rsid w:val="00D740D3"/>
    <w:rsid w:val="00D76897"/>
    <w:rsid w:val="00D775BC"/>
    <w:rsid w:val="00D816BD"/>
    <w:rsid w:val="00D87B04"/>
    <w:rsid w:val="00D9029B"/>
    <w:rsid w:val="00DA190E"/>
    <w:rsid w:val="00DA4321"/>
    <w:rsid w:val="00DA4376"/>
    <w:rsid w:val="00DA4DC7"/>
    <w:rsid w:val="00DA58B6"/>
    <w:rsid w:val="00DA7E31"/>
    <w:rsid w:val="00DB0211"/>
    <w:rsid w:val="00DB153A"/>
    <w:rsid w:val="00DB5B37"/>
    <w:rsid w:val="00DC1992"/>
    <w:rsid w:val="00DC1CD2"/>
    <w:rsid w:val="00DC22AD"/>
    <w:rsid w:val="00DC7BBE"/>
    <w:rsid w:val="00DE3228"/>
    <w:rsid w:val="00DE5098"/>
    <w:rsid w:val="00DE612B"/>
    <w:rsid w:val="00DE6C99"/>
    <w:rsid w:val="00DE6E13"/>
    <w:rsid w:val="00DF2D4F"/>
    <w:rsid w:val="00DF30E3"/>
    <w:rsid w:val="00E01680"/>
    <w:rsid w:val="00E02157"/>
    <w:rsid w:val="00E1402A"/>
    <w:rsid w:val="00E1676F"/>
    <w:rsid w:val="00E20836"/>
    <w:rsid w:val="00E20CBE"/>
    <w:rsid w:val="00E3115E"/>
    <w:rsid w:val="00E362E1"/>
    <w:rsid w:val="00E45918"/>
    <w:rsid w:val="00E539B4"/>
    <w:rsid w:val="00E540C9"/>
    <w:rsid w:val="00E54543"/>
    <w:rsid w:val="00E54B86"/>
    <w:rsid w:val="00E54F80"/>
    <w:rsid w:val="00E71416"/>
    <w:rsid w:val="00E73B0D"/>
    <w:rsid w:val="00E74F42"/>
    <w:rsid w:val="00E82417"/>
    <w:rsid w:val="00E836B2"/>
    <w:rsid w:val="00E906CE"/>
    <w:rsid w:val="00E90CC2"/>
    <w:rsid w:val="00E94721"/>
    <w:rsid w:val="00E95513"/>
    <w:rsid w:val="00EA12A4"/>
    <w:rsid w:val="00EA332E"/>
    <w:rsid w:val="00EA6094"/>
    <w:rsid w:val="00EA7013"/>
    <w:rsid w:val="00EB74FF"/>
    <w:rsid w:val="00EB7D21"/>
    <w:rsid w:val="00EC09D0"/>
    <w:rsid w:val="00EC4E5E"/>
    <w:rsid w:val="00EC5B56"/>
    <w:rsid w:val="00EE1319"/>
    <w:rsid w:val="00EE1FD1"/>
    <w:rsid w:val="00EE26B5"/>
    <w:rsid w:val="00EF36C2"/>
    <w:rsid w:val="00EF6AA2"/>
    <w:rsid w:val="00EF6D75"/>
    <w:rsid w:val="00F01484"/>
    <w:rsid w:val="00F03B03"/>
    <w:rsid w:val="00F040FA"/>
    <w:rsid w:val="00F05FF1"/>
    <w:rsid w:val="00F11F8E"/>
    <w:rsid w:val="00F146E5"/>
    <w:rsid w:val="00F25F3C"/>
    <w:rsid w:val="00F3109F"/>
    <w:rsid w:val="00F32C46"/>
    <w:rsid w:val="00F40A26"/>
    <w:rsid w:val="00F4218A"/>
    <w:rsid w:val="00F47637"/>
    <w:rsid w:val="00F4789F"/>
    <w:rsid w:val="00F478AB"/>
    <w:rsid w:val="00F516F8"/>
    <w:rsid w:val="00F553DF"/>
    <w:rsid w:val="00F6232F"/>
    <w:rsid w:val="00F73665"/>
    <w:rsid w:val="00F737A0"/>
    <w:rsid w:val="00F73C8E"/>
    <w:rsid w:val="00F76B01"/>
    <w:rsid w:val="00F83EBB"/>
    <w:rsid w:val="00F86096"/>
    <w:rsid w:val="00F86E93"/>
    <w:rsid w:val="00F873D2"/>
    <w:rsid w:val="00F91455"/>
    <w:rsid w:val="00FA11BA"/>
    <w:rsid w:val="00FA1407"/>
    <w:rsid w:val="00FA4D0C"/>
    <w:rsid w:val="00FB02C2"/>
    <w:rsid w:val="00FB0744"/>
    <w:rsid w:val="00FB1F43"/>
    <w:rsid w:val="00FB510D"/>
    <w:rsid w:val="00FC0441"/>
    <w:rsid w:val="00FC0A04"/>
    <w:rsid w:val="00FC5F66"/>
    <w:rsid w:val="00FD0F2C"/>
    <w:rsid w:val="00FD31B1"/>
    <w:rsid w:val="00FD62C7"/>
    <w:rsid w:val="00FE1BE6"/>
    <w:rsid w:val="00FF5AAE"/>
    <w:rsid w:val="00FF6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7E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footer" w:uiPriority="99"/>
    <w:lsdException w:name="table of figures" w:uiPriority="99"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C14"/>
  </w:style>
  <w:style w:type="paragraph" w:styleId="Heading1">
    <w:name w:val="heading 1"/>
    <w:basedOn w:val="Normal"/>
    <w:next w:val="Normal"/>
    <w:link w:val="Heading1Char"/>
    <w:rsid w:val="005B2D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uiPriority w:val="9"/>
    <w:unhideWhenUsed/>
    <w:qFormat/>
    <w:rsid w:val="00790DDC"/>
    <w:pPr>
      <w:keepNext/>
      <w:keepLines/>
      <w:tabs>
        <w:tab w:val="left" w:pos="547"/>
      </w:tabs>
      <w:spacing w:before="480" w:after="240" w:line="360" w:lineRule="auto"/>
      <w:outlineLvl w:val="1"/>
    </w:pPr>
    <w:rPr>
      <w:rFonts w:ascii="Times" w:eastAsia="Times New Roman" w:hAnsi="Times" w:cs="Times New Roman"/>
      <w:b/>
      <w:bCs/>
      <w:iCs/>
      <w:sz w:val="36"/>
      <w:szCs w:val="28"/>
    </w:rPr>
  </w:style>
  <w:style w:type="paragraph" w:styleId="Heading3">
    <w:name w:val="heading 3"/>
    <w:basedOn w:val="Normal"/>
    <w:next w:val="Normal"/>
    <w:link w:val="Heading3Char"/>
    <w:rsid w:val="005B2D3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A23AB"/>
  </w:style>
  <w:style w:type="character" w:customStyle="1" w:styleId="FootnoteTextChar">
    <w:name w:val="Footnote Text Char"/>
    <w:basedOn w:val="DefaultParagraphFont"/>
    <w:link w:val="FootnoteText"/>
    <w:uiPriority w:val="99"/>
    <w:semiHidden/>
    <w:rsid w:val="003A23AB"/>
  </w:style>
  <w:style w:type="character" w:styleId="FootnoteReference">
    <w:name w:val="footnote reference"/>
    <w:basedOn w:val="DefaultParagraphFont"/>
    <w:uiPriority w:val="99"/>
    <w:semiHidden/>
    <w:unhideWhenUsed/>
    <w:rsid w:val="003A23AB"/>
    <w:rPr>
      <w:vertAlign w:val="superscript"/>
    </w:rPr>
  </w:style>
  <w:style w:type="paragraph" w:styleId="ListParagraph">
    <w:name w:val="List Paragraph"/>
    <w:basedOn w:val="Normal"/>
    <w:uiPriority w:val="34"/>
    <w:qFormat/>
    <w:rsid w:val="00A25014"/>
    <w:pPr>
      <w:ind w:left="720"/>
      <w:contextualSpacing/>
    </w:pPr>
  </w:style>
  <w:style w:type="paragraph" w:styleId="Header">
    <w:name w:val="header"/>
    <w:basedOn w:val="Normal"/>
    <w:link w:val="HeaderChar"/>
    <w:uiPriority w:val="99"/>
    <w:rsid w:val="0087248E"/>
    <w:pPr>
      <w:tabs>
        <w:tab w:val="center" w:pos="4320"/>
        <w:tab w:val="right" w:pos="8640"/>
      </w:tabs>
    </w:pPr>
  </w:style>
  <w:style w:type="character" w:customStyle="1" w:styleId="HeaderChar">
    <w:name w:val="Header Char"/>
    <w:basedOn w:val="DefaultParagraphFont"/>
    <w:link w:val="Header"/>
    <w:uiPriority w:val="99"/>
    <w:rsid w:val="0087248E"/>
  </w:style>
  <w:style w:type="paragraph" w:styleId="Footer">
    <w:name w:val="footer"/>
    <w:basedOn w:val="Normal"/>
    <w:link w:val="FooterChar"/>
    <w:uiPriority w:val="99"/>
    <w:rsid w:val="0087248E"/>
    <w:pPr>
      <w:tabs>
        <w:tab w:val="center" w:pos="4320"/>
        <w:tab w:val="right" w:pos="8640"/>
      </w:tabs>
    </w:pPr>
  </w:style>
  <w:style w:type="character" w:customStyle="1" w:styleId="FooterChar">
    <w:name w:val="Footer Char"/>
    <w:basedOn w:val="DefaultParagraphFont"/>
    <w:link w:val="Footer"/>
    <w:uiPriority w:val="99"/>
    <w:rsid w:val="0087248E"/>
  </w:style>
  <w:style w:type="character" w:styleId="PageNumber">
    <w:name w:val="page number"/>
    <w:basedOn w:val="DefaultParagraphFont"/>
    <w:uiPriority w:val="99"/>
    <w:rsid w:val="0087248E"/>
  </w:style>
  <w:style w:type="paragraph" w:customStyle="1" w:styleId="CHCPreambleFooter-ApplytoFooterofAbstractpage">
    <w:name w:val="CHC Preamble Footer - Apply to Footer of Abstract page"/>
    <w:basedOn w:val="Footer"/>
    <w:link w:val="CHCPreambleFooter-ApplytoFooterofAbstractpageChar"/>
    <w:qFormat/>
    <w:rsid w:val="00BD0AFD"/>
    <w:pPr>
      <w:jc w:val="center"/>
    </w:pPr>
  </w:style>
  <w:style w:type="character" w:styleId="Hyperlink">
    <w:name w:val="Hyperlink"/>
    <w:basedOn w:val="DefaultParagraphFont"/>
    <w:uiPriority w:val="99"/>
    <w:unhideWhenUsed/>
    <w:rsid w:val="00906036"/>
    <w:rPr>
      <w:color w:val="0000FF"/>
      <w:u w:val="single"/>
    </w:rPr>
  </w:style>
  <w:style w:type="paragraph" w:styleId="BalloonText">
    <w:name w:val="Balloon Text"/>
    <w:basedOn w:val="Normal"/>
    <w:link w:val="BalloonTextChar"/>
    <w:rsid w:val="00FD62C7"/>
    <w:rPr>
      <w:rFonts w:ascii="Tahoma" w:hAnsi="Tahoma" w:cs="Tahoma"/>
      <w:sz w:val="16"/>
      <w:szCs w:val="16"/>
    </w:rPr>
  </w:style>
  <w:style w:type="character" w:customStyle="1" w:styleId="BalloonTextChar">
    <w:name w:val="Balloon Text Char"/>
    <w:basedOn w:val="DefaultParagraphFont"/>
    <w:link w:val="BalloonText"/>
    <w:rsid w:val="00FD62C7"/>
    <w:rPr>
      <w:rFonts w:ascii="Tahoma" w:hAnsi="Tahoma" w:cs="Tahoma"/>
      <w:sz w:val="16"/>
      <w:szCs w:val="16"/>
    </w:rPr>
  </w:style>
  <w:style w:type="character" w:customStyle="1" w:styleId="Heading2Char">
    <w:name w:val="Heading 2 Char"/>
    <w:aliases w:val="h2 Char"/>
    <w:basedOn w:val="DefaultParagraphFont"/>
    <w:link w:val="Heading2"/>
    <w:uiPriority w:val="9"/>
    <w:rsid w:val="00790DDC"/>
    <w:rPr>
      <w:rFonts w:ascii="Times" w:eastAsia="Times New Roman" w:hAnsi="Times" w:cs="Times New Roman"/>
      <w:b/>
      <w:bCs/>
      <w:iCs/>
      <w:sz w:val="36"/>
      <w:szCs w:val="28"/>
    </w:rPr>
  </w:style>
  <w:style w:type="paragraph" w:customStyle="1" w:styleId="CHCThesisTitle">
    <w:name w:val="CHC Thesis Title"/>
    <w:basedOn w:val="Normal"/>
    <w:link w:val="CHCThesisTitleChar"/>
    <w:qFormat/>
    <w:rsid w:val="00A52C14"/>
    <w:pPr>
      <w:spacing w:line="480" w:lineRule="auto"/>
      <w:jc w:val="center"/>
    </w:pPr>
    <w:rPr>
      <w:rFonts w:ascii="Times New Roman" w:hAnsi="Times New Roman" w:cs="Times New Roman"/>
      <w:sz w:val="32"/>
    </w:rPr>
  </w:style>
  <w:style w:type="paragraph" w:customStyle="1" w:styleId="CHCStudentName">
    <w:name w:val="CHC Student Name"/>
    <w:basedOn w:val="Normal"/>
    <w:link w:val="CHCStudentNameChar"/>
    <w:qFormat/>
    <w:rsid w:val="00A52C14"/>
    <w:pPr>
      <w:spacing w:line="480" w:lineRule="auto"/>
      <w:jc w:val="center"/>
    </w:pPr>
    <w:rPr>
      <w:rFonts w:ascii="Times New Roman" w:hAnsi="Times New Roman" w:cs="Times New Roman"/>
      <w:sz w:val="28"/>
    </w:rPr>
  </w:style>
  <w:style w:type="character" w:customStyle="1" w:styleId="CHCThesisTitleChar">
    <w:name w:val="CHC Thesis Title Char"/>
    <w:basedOn w:val="DefaultParagraphFont"/>
    <w:link w:val="CHCThesisTitle"/>
    <w:rsid w:val="00A52C14"/>
    <w:rPr>
      <w:rFonts w:ascii="Times New Roman" w:hAnsi="Times New Roman" w:cs="Times New Roman"/>
      <w:sz w:val="32"/>
    </w:rPr>
  </w:style>
  <w:style w:type="character" w:styleId="Emphasis">
    <w:name w:val="Emphasis"/>
    <w:basedOn w:val="DefaultParagraphFont"/>
    <w:rsid w:val="00185043"/>
    <w:rPr>
      <w:i/>
      <w:iCs/>
    </w:rPr>
  </w:style>
  <w:style w:type="character" w:customStyle="1" w:styleId="CHCStudentNameChar">
    <w:name w:val="CHC Student Name Char"/>
    <w:basedOn w:val="DefaultParagraphFont"/>
    <w:link w:val="CHCStudentName"/>
    <w:rsid w:val="00A52C14"/>
    <w:rPr>
      <w:rFonts w:ascii="Times New Roman" w:hAnsi="Times New Roman" w:cs="Times New Roman"/>
      <w:sz w:val="28"/>
    </w:rPr>
  </w:style>
  <w:style w:type="paragraph" w:customStyle="1" w:styleId="CHCSpacingforTitlePage">
    <w:name w:val="CHC Spacing for Title Page"/>
    <w:basedOn w:val="Normal"/>
    <w:link w:val="CHCSpacingforTitlePageChar"/>
    <w:qFormat/>
    <w:rsid w:val="00185043"/>
    <w:rPr>
      <w:rFonts w:ascii="Times New Roman" w:hAnsi="Times New Roman" w:cs="Times New Roman"/>
    </w:rPr>
  </w:style>
  <w:style w:type="paragraph" w:customStyle="1" w:styleId="CHCHeader1-Unlinked">
    <w:name w:val="CHC Header 1 - Unlinked"/>
    <w:basedOn w:val="Normal"/>
    <w:next w:val="CHCNormalParagraph"/>
    <w:link w:val="CHCHeader1-UnlinkedChar"/>
    <w:qFormat/>
    <w:rsid w:val="006F1755"/>
    <w:pPr>
      <w:keepNext/>
      <w:spacing w:after="240"/>
      <w:jc w:val="center"/>
    </w:pPr>
    <w:rPr>
      <w:rFonts w:ascii="Times New Roman" w:hAnsi="Times New Roman" w:cs="Times New Roman"/>
      <w:b/>
      <w:sz w:val="28"/>
      <w:szCs w:val="28"/>
    </w:rPr>
  </w:style>
  <w:style w:type="character" w:customStyle="1" w:styleId="CHCSpacingforTitlePageChar">
    <w:name w:val="CHC Spacing for Title Page Char"/>
    <w:basedOn w:val="DefaultParagraphFont"/>
    <w:link w:val="CHCSpacingforTitlePage"/>
    <w:rsid w:val="00185043"/>
    <w:rPr>
      <w:rFonts w:ascii="Times New Roman" w:hAnsi="Times New Roman" w:cs="Times New Roman"/>
    </w:rPr>
  </w:style>
  <w:style w:type="paragraph" w:customStyle="1" w:styleId="CHCATHESISLine">
    <w:name w:val="CHC &quot;A THESIS&quot; Line"/>
    <w:basedOn w:val="Normal"/>
    <w:link w:val="CHCATHESISLineChar"/>
    <w:qFormat/>
    <w:rsid w:val="00185043"/>
    <w:pPr>
      <w:spacing w:line="480" w:lineRule="auto"/>
      <w:jc w:val="center"/>
    </w:pPr>
    <w:rPr>
      <w:rFonts w:ascii="Times New Roman" w:hAnsi="Times New Roman" w:cs="Times New Roman"/>
    </w:rPr>
  </w:style>
  <w:style w:type="paragraph" w:customStyle="1" w:styleId="CHCAbstractText">
    <w:name w:val="CHC Abstract Text"/>
    <w:basedOn w:val="Normal"/>
    <w:link w:val="CHCAbstractTextChar"/>
    <w:rsid w:val="008505FA"/>
    <w:pPr>
      <w:spacing w:line="360" w:lineRule="auto"/>
      <w:ind w:firstLine="720"/>
    </w:pPr>
    <w:rPr>
      <w:rFonts w:ascii="Times New Roman" w:eastAsia="Cambria" w:hAnsi="Times New Roman" w:cs="Times New Roman"/>
    </w:rPr>
  </w:style>
  <w:style w:type="character" w:customStyle="1" w:styleId="CHCATHESISLineChar">
    <w:name w:val="CHC &quot;A THESIS&quot; Line Char"/>
    <w:basedOn w:val="DefaultParagraphFont"/>
    <w:link w:val="CHCATHESISLine"/>
    <w:rsid w:val="00185043"/>
    <w:rPr>
      <w:rFonts w:ascii="Times New Roman" w:hAnsi="Times New Roman" w:cs="Times New Roman"/>
    </w:rPr>
  </w:style>
  <w:style w:type="paragraph" w:customStyle="1" w:styleId="CHCNormalParagraph">
    <w:name w:val="CHC Normal Paragraph"/>
    <w:basedOn w:val="Normal"/>
    <w:link w:val="CHCNormalParagraphChar"/>
    <w:qFormat/>
    <w:rsid w:val="004D56C6"/>
    <w:pPr>
      <w:spacing w:line="480" w:lineRule="auto"/>
      <w:ind w:firstLine="720"/>
    </w:pPr>
    <w:rPr>
      <w:rFonts w:ascii="Times New Roman" w:hAnsi="Times New Roman" w:cs="Times New Roman"/>
    </w:rPr>
  </w:style>
  <w:style w:type="paragraph" w:customStyle="1" w:styleId="CHCMainBodyFooter-ApplyonthefirstpageofyourthesistextaftertheTableofContents">
    <w:name w:val="CHC Main Body Footer - Apply on the first page of your thesis text (after the Table of Contents)"/>
    <w:basedOn w:val="Footer"/>
    <w:link w:val="CHCMainBodyFooter-ApplyonthefirstpageofyourthesistextaftertheTableofContentsChar"/>
    <w:qFormat/>
    <w:rsid w:val="00A26FF9"/>
    <w:pPr>
      <w:jc w:val="center"/>
    </w:pPr>
  </w:style>
  <w:style w:type="character" w:customStyle="1" w:styleId="CHCAbstractTextChar">
    <w:name w:val="CHC Abstract Text Char"/>
    <w:basedOn w:val="DefaultParagraphFont"/>
    <w:link w:val="CHCAbstractText"/>
    <w:rsid w:val="008505FA"/>
    <w:rPr>
      <w:rFonts w:ascii="Times New Roman" w:eastAsia="Cambria" w:hAnsi="Times New Roman" w:cs="Times New Roman"/>
    </w:rPr>
  </w:style>
  <w:style w:type="character" w:customStyle="1" w:styleId="CHCPreambleFooter-ApplytoFooterofAbstractpageChar">
    <w:name w:val="CHC Preamble Footer - Apply to Footer of Abstract page Char"/>
    <w:basedOn w:val="FooterChar"/>
    <w:link w:val="CHCPreambleFooter-ApplytoFooterofAbstractpage"/>
    <w:rsid w:val="00BD0AFD"/>
  </w:style>
  <w:style w:type="character" w:customStyle="1" w:styleId="CHCNormalParagraphChar">
    <w:name w:val="CHC Normal Paragraph Char"/>
    <w:basedOn w:val="DefaultParagraphFont"/>
    <w:link w:val="CHCNormalParagraph"/>
    <w:rsid w:val="004D56C6"/>
    <w:rPr>
      <w:rFonts w:ascii="Times New Roman" w:hAnsi="Times New Roman" w:cs="Times New Roman"/>
    </w:rPr>
  </w:style>
  <w:style w:type="character" w:styleId="FollowedHyperlink">
    <w:name w:val="FollowedHyperlink"/>
    <w:basedOn w:val="DefaultParagraphFont"/>
    <w:semiHidden/>
    <w:unhideWhenUsed/>
    <w:rsid w:val="009263CB"/>
    <w:rPr>
      <w:color w:val="800080" w:themeColor="followedHyperlink"/>
      <w:u w:val="single"/>
    </w:rPr>
  </w:style>
  <w:style w:type="character" w:customStyle="1" w:styleId="CHCMainBodyFooter-ApplyonthefirstpageofyourthesistextaftertheTableofContentsChar">
    <w:name w:val="CHC Main Body Footer - Apply on the first page of your thesis text (after the Table of Contents) Char"/>
    <w:basedOn w:val="FooterChar"/>
    <w:link w:val="CHCMainBodyFooter-ApplyonthefirstpageofyourthesistextaftertheTableofContents"/>
    <w:rsid w:val="00A26FF9"/>
  </w:style>
  <w:style w:type="paragraph" w:customStyle="1" w:styleId="CHCBlockQuote-forlongquotes">
    <w:name w:val="CHC Block Quote - for long quotes"/>
    <w:basedOn w:val="Normal"/>
    <w:link w:val="CHCBlockQuote-forlongquotesChar"/>
    <w:qFormat/>
    <w:rsid w:val="00007C8E"/>
    <w:pPr>
      <w:spacing w:before="120" w:after="120"/>
      <w:ind w:left="720" w:right="720"/>
    </w:pPr>
    <w:rPr>
      <w:rFonts w:ascii="Times New Roman" w:hAnsi="Times New Roman" w:cs="Times New Roman"/>
    </w:rPr>
  </w:style>
  <w:style w:type="paragraph" w:customStyle="1" w:styleId="CHCAfterBlockQuote">
    <w:name w:val="CHC After Block Quote"/>
    <w:basedOn w:val="Normal"/>
    <w:next w:val="CHCNormalParagraph"/>
    <w:link w:val="CHCAfterBlockQuoteChar"/>
    <w:qFormat/>
    <w:rsid w:val="005862D7"/>
    <w:pPr>
      <w:spacing w:line="480" w:lineRule="auto"/>
    </w:pPr>
    <w:rPr>
      <w:rFonts w:ascii="Times New Roman" w:hAnsi="Times New Roman" w:cs="Times New Roman"/>
    </w:rPr>
  </w:style>
  <w:style w:type="character" w:customStyle="1" w:styleId="CHCBlockQuote-forlongquotesChar">
    <w:name w:val="CHC Block Quote - for long quotes Char"/>
    <w:basedOn w:val="DefaultParagraphFont"/>
    <w:link w:val="CHCBlockQuote-forlongquotes"/>
    <w:rsid w:val="00007C8E"/>
    <w:rPr>
      <w:rFonts w:ascii="Times New Roman" w:hAnsi="Times New Roman" w:cs="Times New Roman"/>
    </w:rPr>
  </w:style>
  <w:style w:type="character" w:customStyle="1" w:styleId="CHCAfterBlockQuoteChar">
    <w:name w:val="CHC After Block Quote Char"/>
    <w:basedOn w:val="DefaultParagraphFont"/>
    <w:link w:val="CHCAfterBlockQuote"/>
    <w:rsid w:val="005862D7"/>
    <w:rPr>
      <w:rFonts w:ascii="Times New Roman" w:hAnsi="Times New Roman" w:cs="Times New Roman"/>
    </w:rPr>
  </w:style>
  <w:style w:type="paragraph" w:customStyle="1" w:styleId="CHCSmartHeader1">
    <w:name w:val="CHC Smart Header 1"/>
    <w:basedOn w:val="Normal"/>
    <w:next w:val="CHCNormalParagraph"/>
    <w:link w:val="CHCSmartHeader1Char"/>
    <w:qFormat/>
    <w:rsid w:val="00405631"/>
    <w:pPr>
      <w:keepNext/>
      <w:pageBreakBefore/>
      <w:spacing w:line="480" w:lineRule="auto"/>
      <w:jc w:val="center"/>
    </w:pPr>
    <w:rPr>
      <w:rFonts w:ascii="Times New Roman" w:hAnsi="Times New Roman" w:cs="Times New Roman"/>
      <w:b/>
      <w:sz w:val="28"/>
    </w:rPr>
  </w:style>
  <w:style w:type="paragraph" w:customStyle="1" w:styleId="CHCSmartHeader2">
    <w:name w:val="CHC Smart Header 2"/>
    <w:basedOn w:val="Normal"/>
    <w:next w:val="CHCNormalParagraph"/>
    <w:link w:val="CHCSmartHeader2Char"/>
    <w:qFormat/>
    <w:rsid w:val="000D299A"/>
    <w:pPr>
      <w:keepNext/>
      <w:spacing w:before="240" w:line="480" w:lineRule="auto"/>
    </w:pPr>
    <w:rPr>
      <w:rFonts w:ascii="Times New Roman" w:hAnsi="Times New Roman" w:cs="Times New Roman"/>
      <w:b/>
      <w:bCs/>
      <w:iCs/>
    </w:rPr>
  </w:style>
  <w:style w:type="character" w:customStyle="1" w:styleId="CHCSmartHeader1Char">
    <w:name w:val="CHC Smart Header 1 Char"/>
    <w:basedOn w:val="DefaultParagraphFont"/>
    <w:link w:val="CHCSmartHeader1"/>
    <w:rsid w:val="00405631"/>
    <w:rPr>
      <w:rFonts w:ascii="Times New Roman" w:hAnsi="Times New Roman" w:cs="Times New Roman"/>
      <w:b/>
      <w:sz w:val="28"/>
    </w:rPr>
  </w:style>
  <w:style w:type="paragraph" w:customStyle="1" w:styleId="CHCNumberedList">
    <w:name w:val="CHC Numbered List"/>
    <w:basedOn w:val="Normal"/>
    <w:next w:val="CHCAfterBlockQuote"/>
    <w:link w:val="CHCNumberedListChar"/>
    <w:qFormat/>
    <w:rsid w:val="006F1755"/>
    <w:pPr>
      <w:numPr>
        <w:numId w:val="3"/>
      </w:numPr>
      <w:spacing w:before="120" w:after="240"/>
    </w:pPr>
    <w:rPr>
      <w:rFonts w:ascii="Times New Roman" w:hAnsi="Times New Roman" w:cs="Times New Roman"/>
    </w:rPr>
  </w:style>
  <w:style w:type="character" w:customStyle="1" w:styleId="CHCSmartHeader2Char">
    <w:name w:val="CHC Smart Header 2 Char"/>
    <w:basedOn w:val="DefaultParagraphFont"/>
    <w:link w:val="CHCSmartHeader2"/>
    <w:rsid w:val="000D299A"/>
    <w:rPr>
      <w:rFonts w:ascii="Times New Roman" w:hAnsi="Times New Roman" w:cs="Times New Roman"/>
      <w:b/>
      <w:bCs/>
      <w:iCs/>
    </w:rPr>
  </w:style>
  <w:style w:type="paragraph" w:customStyle="1" w:styleId="CHCSmartHeader3">
    <w:name w:val="CHC Smart Header 3"/>
    <w:basedOn w:val="CHCSmartHeader2"/>
    <w:next w:val="CHCNormalParagraph"/>
    <w:link w:val="CHCSmartHeader3Char"/>
    <w:qFormat/>
    <w:rsid w:val="000D299A"/>
    <w:rPr>
      <w:b w:val="0"/>
      <w:i/>
    </w:rPr>
  </w:style>
  <w:style w:type="character" w:customStyle="1" w:styleId="CHCNumberedListChar">
    <w:name w:val="CHC Numbered List Char"/>
    <w:basedOn w:val="DefaultParagraphFont"/>
    <w:link w:val="CHCNumberedList"/>
    <w:rsid w:val="006F1755"/>
    <w:rPr>
      <w:rFonts w:ascii="Times New Roman" w:hAnsi="Times New Roman" w:cs="Times New Roman"/>
    </w:rPr>
  </w:style>
  <w:style w:type="character" w:customStyle="1" w:styleId="CHCSmartHeader3Char">
    <w:name w:val="CHC Smart Header 3 Char"/>
    <w:basedOn w:val="CHCSmartHeader2Char"/>
    <w:link w:val="CHCSmartHeader3"/>
    <w:rsid w:val="000D299A"/>
    <w:rPr>
      <w:rFonts w:ascii="Times New Roman" w:hAnsi="Times New Roman" w:cs="Times New Roman"/>
      <w:b w:val="0"/>
      <w:bCs/>
      <w:i/>
      <w:iCs/>
    </w:rPr>
  </w:style>
  <w:style w:type="character" w:customStyle="1" w:styleId="Heading1Char">
    <w:name w:val="Heading 1 Char"/>
    <w:basedOn w:val="DefaultParagraphFont"/>
    <w:link w:val="Heading1"/>
    <w:rsid w:val="005B2D3F"/>
    <w:rPr>
      <w:rFonts w:asciiTheme="majorHAnsi" w:eastAsiaTheme="majorEastAsia" w:hAnsiTheme="majorHAnsi" w:cstheme="majorBidi"/>
      <w:color w:val="365F91" w:themeColor="accent1" w:themeShade="BF"/>
      <w:sz w:val="32"/>
      <w:szCs w:val="32"/>
    </w:rPr>
  </w:style>
  <w:style w:type="paragraph" w:styleId="TOC1">
    <w:name w:val="toc 1"/>
    <w:basedOn w:val="Normal"/>
    <w:next w:val="CHCNormalParagraph"/>
    <w:link w:val="TOC1Char"/>
    <w:autoRedefine/>
    <w:uiPriority w:val="39"/>
    <w:unhideWhenUsed/>
    <w:rsid w:val="000D299A"/>
    <w:pPr>
      <w:spacing w:before="120" w:after="120"/>
    </w:pPr>
    <w:rPr>
      <w:rFonts w:ascii="Times New Roman" w:hAnsi="Times New Roman"/>
    </w:rPr>
  </w:style>
  <w:style w:type="character" w:customStyle="1" w:styleId="Heading3Char">
    <w:name w:val="Heading 3 Char"/>
    <w:basedOn w:val="DefaultParagraphFont"/>
    <w:link w:val="Heading3"/>
    <w:rsid w:val="005B2D3F"/>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5B2D3F"/>
    <w:pPr>
      <w:spacing w:after="100"/>
      <w:ind w:left="240"/>
    </w:pPr>
  </w:style>
  <w:style w:type="paragraph" w:styleId="TOC3">
    <w:name w:val="toc 3"/>
    <w:basedOn w:val="Normal"/>
    <w:next w:val="Normal"/>
    <w:autoRedefine/>
    <w:uiPriority w:val="39"/>
    <w:unhideWhenUsed/>
    <w:rsid w:val="005B2D3F"/>
    <w:pPr>
      <w:spacing w:after="100"/>
      <w:ind w:left="480"/>
    </w:pPr>
  </w:style>
  <w:style w:type="paragraph" w:customStyle="1" w:styleId="CHCHeader3-Unlinked">
    <w:name w:val="CHC Header 3 - Unlinked"/>
    <w:basedOn w:val="CHCSmartHeader3"/>
    <w:next w:val="CHCNormalParagraph"/>
    <w:link w:val="CHCHeader3-UnlinkedChar"/>
    <w:qFormat/>
    <w:rsid w:val="00FD0F2C"/>
  </w:style>
  <w:style w:type="paragraph" w:customStyle="1" w:styleId="CHCHeader2-Unlinked">
    <w:name w:val="CHC Header 2 - Unlinked"/>
    <w:basedOn w:val="CHCSmartHeader2"/>
    <w:next w:val="CHCNormalParagraph"/>
    <w:link w:val="CHCHeader2-UnlinkedChar"/>
    <w:qFormat/>
    <w:rsid w:val="000D299A"/>
  </w:style>
  <w:style w:type="character" w:customStyle="1" w:styleId="CHCHeader3-UnlinkedChar">
    <w:name w:val="CHC Header 3 - Unlinked Char"/>
    <w:basedOn w:val="CHCSmartHeader3Char"/>
    <w:link w:val="CHCHeader3-Unlinked"/>
    <w:rsid w:val="00FD0F2C"/>
    <w:rPr>
      <w:rFonts w:ascii="Times New Roman" w:hAnsi="Times New Roman" w:cs="Times New Roman"/>
      <w:b w:val="0"/>
      <w:bCs/>
      <w:i/>
      <w:iCs/>
    </w:rPr>
  </w:style>
  <w:style w:type="paragraph" w:customStyle="1" w:styleId="ListofAccompanyingMaterials">
    <w:name w:val="List of Accompanying Materials"/>
    <w:basedOn w:val="TOC1"/>
    <w:link w:val="ListofAccompanyingMaterialsChar"/>
    <w:qFormat/>
    <w:rsid w:val="00AA4A88"/>
    <w:pPr>
      <w:tabs>
        <w:tab w:val="right" w:pos="8486"/>
      </w:tabs>
    </w:pPr>
  </w:style>
  <w:style w:type="character" w:customStyle="1" w:styleId="CHCHeader2-UnlinkedChar">
    <w:name w:val="CHC Header 2 - Unlinked Char"/>
    <w:basedOn w:val="CHCSmartHeader2Char"/>
    <w:link w:val="CHCHeader2-Unlinked"/>
    <w:rsid w:val="000D299A"/>
    <w:rPr>
      <w:rFonts w:ascii="Times New Roman" w:hAnsi="Times New Roman" w:cs="Times New Roman"/>
      <w:b/>
      <w:bCs/>
      <w:iCs/>
    </w:rPr>
  </w:style>
  <w:style w:type="character" w:customStyle="1" w:styleId="CHCHeader1-UnlinkedChar">
    <w:name w:val="CHC Header 1 - Unlinked Char"/>
    <w:basedOn w:val="DefaultParagraphFont"/>
    <w:link w:val="CHCHeader1-Unlinked"/>
    <w:rsid w:val="006F1755"/>
    <w:rPr>
      <w:rFonts w:ascii="Times New Roman" w:hAnsi="Times New Roman" w:cs="Times New Roman"/>
      <w:b/>
      <w:sz w:val="28"/>
      <w:szCs w:val="28"/>
    </w:rPr>
  </w:style>
  <w:style w:type="character" w:customStyle="1" w:styleId="TOC1Char">
    <w:name w:val="TOC 1 Char"/>
    <w:basedOn w:val="DefaultParagraphFont"/>
    <w:link w:val="TOC1"/>
    <w:uiPriority w:val="39"/>
    <w:rsid w:val="000D299A"/>
    <w:rPr>
      <w:rFonts w:ascii="Times New Roman" w:hAnsi="Times New Roman"/>
    </w:rPr>
  </w:style>
  <w:style w:type="character" w:customStyle="1" w:styleId="ListofAccompanyingMaterialsChar">
    <w:name w:val="List of Accompanying Materials Char"/>
    <w:basedOn w:val="TOC1Char"/>
    <w:link w:val="ListofAccompanyingMaterials"/>
    <w:rsid w:val="00AA4A88"/>
    <w:rPr>
      <w:rFonts w:ascii="Times New Roman" w:hAnsi="Times New Roman"/>
    </w:rPr>
  </w:style>
  <w:style w:type="paragraph" w:styleId="TableofFigures">
    <w:name w:val="table of figures"/>
    <w:aliases w:val="CHC List of Figures"/>
    <w:next w:val="CHCNormalParagraph"/>
    <w:link w:val="TableofFiguresChar"/>
    <w:uiPriority w:val="99"/>
    <w:unhideWhenUsed/>
    <w:qFormat/>
    <w:rsid w:val="003475F8"/>
    <w:pPr>
      <w:keepLines/>
      <w:spacing w:before="120"/>
    </w:pPr>
    <w:rPr>
      <w:rFonts w:ascii="Times New Roman" w:hAnsi="Times New Roman"/>
    </w:rPr>
  </w:style>
  <w:style w:type="paragraph" w:customStyle="1" w:styleId="CHCFigure">
    <w:name w:val="CHC Figure"/>
    <w:basedOn w:val="Normal"/>
    <w:next w:val="CHCFigureTitle"/>
    <w:link w:val="CHCFigureChar"/>
    <w:qFormat/>
    <w:rsid w:val="00525329"/>
    <w:pPr>
      <w:keepNext/>
      <w:spacing w:before="120" w:after="120"/>
      <w:ind w:firstLine="720"/>
      <w:jc w:val="center"/>
    </w:pPr>
    <w:rPr>
      <w:rFonts w:ascii="Times New Roman" w:hAnsi="Times New Roman" w:cs="Times New Roman"/>
      <w:noProof/>
    </w:rPr>
  </w:style>
  <w:style w:type="paragraph" w:customStyle="1" w:styleId="CHCFigureTitle">
    <w:name w:val="CHC Figure Title"/>
    <w:basedOn w:val="Normal"/>
    <w:next w:val="CHCFigureCaption"/>
    <w:link w:val="CHCFigureTitleChar"/>
    <w:qFormat/>
    <w:rsid w:val="00E54B86"/>
    <w:pPr>
      <w:keepNext/>
      <w:keepLines/>
      <w:spacing w:after="120" w:line="360" w:lineRule="auto"/>
      <w:ind w:left="720" w:right="720"/>
    </w:pPr>
    <w:rPr>
      <w:rFonts w:ascii="Times New Roman" w:hAnsi="Times New Roman" w:cs="Times New Roman"/>
      <w:sz w:val="20"/>
    </w:rPr>
  </w:style>
  <w:style w:type="character" w:customStyle="1" w:styleId="CHCFigureChar">
    <w:name w:val="CHC Figure Char"/>
    <w:basedOn w:val="DefaultParagraphFont"/>
    <w:link w:val="CHCFigure"/>
    <w:rsid w:val="00525329"/>
    <w:rPr>
      <w:rFonts w:ascii="Times New Roman" w:hAnsi="Times New Roman" w:cs="Times New Roman"/>
      <w:noProof/>
    </w:rPr>
  </w:style>
  <w:style w:type="paragraph" w:customStyle="1" w:styleId="CHCFigureCaption">
    <w:name w:val="CHC Figure Caption"/>
    <w:basedOn w:val="CHCFigureTitle"/>
    <w:next w:val="CHCAfterBlockQuote"/>
    <w:link w:val="CHCFigureCaptionChar"/>
    <w:qFormat/>
    <w:rsid w:val="00525329"/>
    <w:pPr>
      <w:spacing w:after="240"/>
    </w:pPr>
  </w:style>
  <w:style w:type="character" w:customStyle="1" w:styleId="CHCFigureTitleChar">
    <w:name w:val="CHC Figure Title Char"/>
    <w:basedOn w:val="DefaultParagraphFont"/>
    <w:link w:val="CHCFigureTitle"/>
    <w:rsid w:val="00E54B86"/>
    <w:rPr>
      <w:rFonts w:ascii="Times New Roman" w:hAnsi="Times New Roman" w:cs="Times New Roman"/>
      <w:sz w:val="20"/>
    </w:rPr>
  </w:style>
  <w:style w:type="paragraph" w:customStyle="1" w:styleId="CHCTableCaption">
    <w:name w:val="CHC Table Caption"/>
    <w:basedOn w:val="CHCFigureCaption"/>
    <w:next w:val="CHCAfterBlockQuote"/>
    <w:link w:val="CHCTableCaptionChar"/>
    <w:qFormat/>
    <w:rsid w:val="00E54B86"/>
    <w:pPr>
      <w:keepNext w:val="0"/>
    </w:pPr>
  </w:style>
  <w:style w:type="character" w:customStyle="1" w:styleId="CHCFigureCaptionChar">
    <w:name w:val="CHC Figure Caption Char"/>
    <w:basedOn w:val="CHCFigureTitleChar"/>
    <w:link w:val="CHCFigureCaption"/>
    <w:rsid w:val="00525329"/>
    <w:rPr>
      <w:rFonts w:ascii="Times New Roman" w:hAnsi="Times New Roman" w:cs="Times New Roman"/>
      <w:sz w:val="20"/>
    </w:rPr>
  </w:style>
  <w:style w:type="character" w:customStyle="1" w:styleId="CHCTableCaptionChar">
    <w:name w:val="CHC Table Caption Char"/>
    <w:basedOn w:val="CHCFigureCaptionChar"/>
    <w:link w:val="CHCTableCaption"/>
    <w:rsid w:val="00E54B86"/>
    <w:rPr>
      <w:rFonts w:ascii="Times New Roman" w:hAnsi="Times New Roman" w:cs="Times New Roman"/>
      <w:sz w:val="20"/>
    </w:rPr>
  </w:style>
  <w:style w:type="character" w:customStyle="1" w:styleId="TableofFiguresChar">
    <w:name w:val="Table of Figures Char"/>
    <w:aliases w:val="CHC List of Figures Char"/>
    <w:basedOn w:val="TOC1Char"/>
    <w:link w:val="TableofFigures"/>
    <w:uiPriority w:val="99"/>
    <w:rsid w:val="003475F8"/>
    <w:rPr>
      <w:rFonts w:ascii="Times New Roman" w:hAnsi="Times New Roman"/>
    </w:rPr>
  </w:style>
  <w:style w:type="paragraph" w:customStyle="1" w:styleId="CHCTableTitle">
    <w:name w:val="CHC Table Title"/>
    <w:basedOn w:val="CHCFigureTitle"/>
    <w:next w:val="CHCTableCaption"/>
    <w:link w:val="CHCTableTitleChar"/>
    <w:qFormat/>
    <w:rsid w:val="00F76B01"/>
  </w:style>
  <w:style w:type="paragraph" w:customStyle="1" w:styleId="CHCBibliography">
    <w:name w:val="CHC Bibliography"/>
    <w:qFormat/>
    <w:rsid w:val="00333241"/>
    <w:pPr>
      <w:spacing w:after="240"/>
      <w:ind w:left="720" w:hanging="720"/>
    </w:pPr>
    <w:rPr>
      <w:rFonts w:ascii="Times New Roman" w:hAnsi="Times New Roman" w:cs="Times New Roman"/>
    </w:rPr>
  </w:style>
  <w:style w:type="character" w:customStyle="1" w:styleId="CHCTableTitleChar">
    <w:name w:val="CHC Table Title Char"/>
    <w:basedOn w:val="CHCFigureTitleChar"/>
    <w:link w:val="CHCTableTitle"/>
    <w:rsid w:val="00F76B01"/>
    <w:rPr>
      <w:rFonts w:ascii="Times New Roman" w:hAnsi="Times New Roman" w:cs="Times New Roman"/>
      <w:sz w:val="20"/>
    </w:rPr>
  </w:style>
  <w:style w:type="paragraph" w:customStyle="1" w:styleId="CHCAbstractPagePreamble">
    <w:name w:val="CHC Abstract Page Preamble"/>
    <w:basedOn w:val="Normal"/>
    <w:link w:val="CHCAbstractPagePreambleChar"/>
    <w:qFormat/>
    <w:rsid w:val="00BF7F67"/>
    <w:pPr>
      <w:spacing w:after="240"/>
      <w:contextualSpacing/>
      <w:jc w:val="center"/>
    </w:pPr>
    <w:rPr>
      <w:rFonts w:ascii="Times New Roman" w:hAnsi="Times New Roman" w:cs="Times New Roman"/>
    </w:rPr>
  </w:style>
  <w:style w:type="character" w:customStyle="1" w:styleId="CHCAbstractPagePreambleChar">
    <w:name w:val="CHC Abstract Page Preamble Char"/>
    <w:basedOn w:val="DefaultParagraphFont"/>
    <w:link w:val="CHCAbstractPagePreamble"/>
    <w:rsid w:val="00BF7F67"/>
    <w:rPr>
      <w:rFonts w:ascii="Times New Roman" w:hAnsi="Times New Roman" w:cs="Times New Roman"/>
    </w:rPr>
  </w:style>
  <w:style w:type="paragraph" w:customStyle="1" w:styleId="CHCFootnote">
    <w:name w:val="CHC Footnote"/>
    <w:basedOn w:val="FootnoteText"/>
    <w:link w:val="CHCFootnoteChar"/>
    <w:qFormat/>
    <w:rsid w:val="00BB20E0"/>
    <w:pPr>
      <w:keepLines/>
    </w:pPr>
    <w:rPr>
      <w:rFonts w:ascii="Times New Roman" w:hAnsi="Times New Roman" w:cs="Times New Roman"/>
      <w:sz w:val="20"/>
      <w:szCs w:val="20"/>
    </w:rPr>
  </w:style>
  <w:style w:type="character" w:customStyle="1" w:styleId="CHCFootnoteChar">
    <w:name w:val="CHC Footnote Char"/>
    <w:basedOn w:val="FootnoteTextChar"/>
    <w:link w:val="CHCFootnote"/>
    <w:rsid w:val="00BB20E0"/>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footer" w:uiPriority="99"/>
    <w:lsdException w:name="table of figures" w:uiPriority="99"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C14"/>
  </w:style>
  <w:style w:type="paragraph" w:styleId="Heading1">
    <w:name w:val="heading 1"/>
    <w:basedOn w:val="Normal"/>
    <w:next w:val="Normal"/>
    <w:link w:val="Heading1Char"/>
    <w:rsid w:val="005B2D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uiPriority w:val="9"/>
    <w:unhideWhenUsed/>
    <w:qFormat/>
    <w:rsid w:val="00790DDC"/>
    <w:pPr>
      <w:keepNext/>
      <w:keepLines/>
      <w:tabs>
        <w:tab w:val="left" w:pos="547"/>
      </w:tabs>
      <w:spacing w:before="480" w:after="240" w:line="360" w:lineRule="auto"/>
      <w:outlineLvl w:val="1"/>
    </w:pPr>
    <w:rPr>
      <w:rFonts w:ascii="Times" w:eastAsia="Times New Roman" w:hAnsi="Times" w:cs="Times New Roman"/>
      <w:b/>
      <w:bCs/>
      <w:iCs/>
      <w:sz w:val="36"/>
      <w:szCs w:val="28"/>
    </w:rPr>
  </w:style>
  <w:style w:type="paragraph" w:styleId="Heading3">
    <w:name w:val="heading 3"/>
    <w:basedOn w:val="Normal"/>
    <w:next w:val="Normal"/>
    <w:link w:val="Heading3Char"/>
    <w:rsid w:val="005B2D3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A23AB"/>
  </w:style>
  <w:style w:type="character" w:customStyle="1" w:styleId="FootnoteTextChar">
    <w:name w:val="Footnote Text Char"/>
    <w:basedOn w:val="DefaultParagraphFont"/>
    <w:link w:val="FootnoteText"/>
    <w:uiPriority w:val="99"/>
    <w:semiHidden/>
    <w:rsid w:val="003A23AB"/>
  </w:style>
  <w:style w:type="character" w:styleId="FootnoteReference">
    <w:name w:val="footnote reference"/>
    <w:basedOn w:val="DefaultParagraphFont"/>
    <w:uiPriority w:val="99"/>
    <w:semiHidden/>
    <w:unhideWhenUsed/>
    <w:rsid w:val="003A23AB"/>
    <w:rPr>
      <w:vertAlign w:val="superscript"/>
    </w:rPr>
  </w:style>
  <w:style w:type="paragraph" w:styleId="ListParagraph">
    <w:name w:val="List Paragraph"/>
    <w:basedOn w:val="Normal"/>
    <w:uiPriority w:val="34"/>
    <w:qFormat/>
    <w:rsid w:val="00A25014"/>
    <w:pPr>
      <w:ind w:left="720"/>
      <w:contextualSpacing/>
    </w:pPr>
  </w:style>
  <w:style w:type="paragraph" w:styleId="Header">
    <w:name w:val="header"/>
    <w:basedOn w:val="Normal"/>
    <w:link w:val="HeaderChar"/>
    <w:uiPriority w:val="99"/>
    <w:rsid w:val="0087248E"/>
    <w:pPr>
      <w:tabs>
        <w:tab w:val="center" w:pos="4320"/>
        <w:tab w:val="right" w:pos="8640"/>
      </w:tabs>
    </w:pPr>
  </w:style>
  <w:style w:type="character" w:customStyle="1" w:styleId="HeaderChar">
    <w:name w:val="Header Char"/>
    <w:basedOn w:val="DefaultParagraphFont"/>
    <w:link w:val="Header"/>
    <w:uiPriority w:val="99"/>
    <w:rsid w:val="0087248E"/>
  </w:style>
  <w:style w:type="paragraph" w:styleId="Footer">
    <w:name w:val="footer"/>
    <w:basedOn w:val="Normal"/>
    <w:link w:val="FooterChar"/>
    <w:uiPriority w:val="99"/>
    <w:rsid w:val="0087248E"/>
    <w:pPr>
      <w:tabs>
        <w:tab w:val="center" w:pos="4320"/>
        <w:tab w:val="right" w:pos="8640"/>
      </w:tabs>
    </w:pPr>
  </w:style>
  <w:style w:type="character" w:customStyle="1" w:styleId="FooterChar">
    <w:name w:val="Footer Char"/>
    <w:basedOn w:val="DefaultParagraphFont"/>
    <w:link w:val="Footer"/>
    <w:uiPriority w:val="99"/>
    <w:rsid w:val="0087248E"/>
  </w:style>
  <w:style w:type="character" w:styleId="PageNumber">
    <w:name w:val="page number"/>
    <w:basedOn w:val="DefaultParagraphFont"/>
    <w:uiPriority w:val="99"/>
    <w:rsid w:val="0087248E"/>
  </w:style>
  <w:style w:type="paragraph" w:customStyle="1" w:styleId="CHCPreambleFooter-ApplytoFooterofAbstractpage">
    <w:name w:val="CHC Preamble Footer - Apply to Footer of Abstract page"/>
    <w:basedOn w:val="Footer"/>
    <w:link w:val="CHCPreambleFooter-ApplytoFooterofAbstractpageChar"/>
    <w:qFormat/>
    <w:rsid w:val="00BD0AFD"/>
    <w:pPr>
      <w:jc w:val="center"/>
    </w:pPr>
  </w:style>
  <w:style w:type="character" w:styleId="Hyperlink">
    <w:name w:val="Hyperlink"/>
    <w:basedOn w:val="DefaultParagraphFont"/>
    <w:uiPriority w:val="99"/>
    <w:unhideWhenUsed/>
    <w:rsid w:val="00906036"/>
    <w:rPr>
      <w:color w:val="0000FF"/>
      <w:u w:val="single"/>
    </w:rPr>
  </w:style>
  <w:style w:type="paragraph" w:styleId="BalloonText">
    <w:name w:val="Balloon Text"/>
    <w:basedOn w:val="Normal"/>
    <w:link w:val="BalloonTextChar"/>
    <w:rsid w:val="00FD62C7"/>
    <w:rPr>
      <w:rFonts w:ascii="Tahoma" w:hAnsi="Tahoma" w:cs="Tahoma"/>
      <w:sz w:val="16"/>
      <w:szCs w:val="16"/>
    </w:rPr>
  </w:style>
  <w:style w:type="character" w:customStyle="1" w:styleId="BalloonTextChar">
    <w:name w:val="Balloon Text Char"/>
    <w:basedOn w:val="DefaultParagraphFont"/>
    <w:link w:val="BalloonText"/>
    <w:rsid w:val="00FD62C7"/>
    <w:rPr>
      <w:rFonts w:ascii="Tahoma" w:hAnsi="Tahoma" w:cs="Tahoma"/>
      <w:sz w:val="16"/>
      <w:szCs w:val="16"/>
    </w:rPr>
  </w:style>
  <w:style w:type="character" w:customStyle="1" w:styleId="Heading2Char">
    <w:name w:val="Heading 2 Char"/>
    <w:aliases w:val="h2 Char"/>
    <w:basedOn w:val="DefaultParagraphFont"/>
    <w:link w:val="Heading2"/>
    <w:uiPriority w:val="9"/>
    <w:rsid w:val="00790DDC"/>
    <w:rPr>
      <w:rFonts w:ascii="Times" w:eastAsia="Times New Roman" w:hAnsi="Times" w:cs="Times New Roman"/>
      <w:b/>
      <w:bCs/>
      <w:iCs/>
      <w:sz w:val="36"/>
      <w:szCs w:val="28"/>
    </w:rPr>
  </w:style>
  <w:style w:type="paragraph" w:customStyle="1" w:styleId="CHCThesisTitle">
    <w:name w:val="CHC Thesis Title"/>
    <w:basedOn w:val="Normal"/>
    <w:link w:val="CHCThesisTitleChar"/>
    <w:qFormat/>
    <w:rsid w:val="00A52C14"/>
    <w:pPr>
      <w:spacing w:line="480" w:lineRule="auto"/>
      <w:jc w:val="center"/>
    </w:pPr>
    <w:rPr>
      <w:rFonts w:ascii="Times New Roman" w:hAnsi="Times New Roman" w:cs="Times New Roman"/>
      <w:sz w:val="32"/>
    </w:rPr>
  </w:style>
  <w:style w:type="paragraph" w:customStyle="1" w:styleId="CHCStudentName">
    <w:name w:val="CHC Student Name"/>
    <w:basedOn w:val="Normal"/>
    <w:link w:val="CHCStudentNameChar"/>
    <w:qFormat/>
    <w:rsid w:val="00A52C14"/>
    <w:pPr>
      <w:spacing w:line="480" w:lineRule="auto"/>
      <w:jc w:val="center"/>
    </w:pPr>
    <w:rPr>
      <w:rFonts w:ascii="Times New Roman" w:hAnsi="Times New Roman" w:cs="Times New Roman"/>
      <w:sz w:val="28"/>
    </w:rPr>
  </w:style>
  <w:style w:type="character" w:customStyle="1" w:styleId="CHCThesisTitleChar">
    <w:name w:val="CHC Thesis Title Char"/>
    <w:basedOn w:val="DefaultParagraphFont"/>
    <w:link w:val="CHCThesisTitle"/>
    <w:rsid w:val="00A52C14"/>
    <w:rPr>
      <w:rFonts w:ascii="Times New Roman" w:hAnsi="Times New Roman" w:cs="Times New Roman"/>
      <w:sz w:val="32"/>
    </w:rPr>
  </w:style>
  <w:style w:type="character" w:styleId="Emphasis">
    <w:name w:val="Emphasis"/>
    <w:basedOn w:val="DefaultParagraphFont"/>
    <w:rsid w:val="00185043"/>
    <w:rPr>
      <w:i/>
      <w:iCs/>
    </w:rPr>
  </w:style>
  <w:style w:type="character" w:customStyle="1" w:styleId="CHCStudentNameChar">
    <w:name w:val="CHC Student Name Char"/>
    <w:basedOn w:val="DefaultParagraphFont"/>
    <w:link w:val="CHCStudentName"/>
    <w:rsid w:val="00A52C14"/>
    <w:rPr>
      <w:rFonts w:ascii="Times New Roman" w:hAnsi="Times New Roman" w:cs="Times New Roman"/>
      <w:sz w:val="28"/>
    </w:rPr>
  </w:style>
  <w:style w:type="paragraph" w:customStyle="1" w:styleId="CHCSpacingforTitlePage">
    <w:name w:val="CHC Spacing for Title Page"/>
    <w:basedOn w:val="Normal"/>
    <w:link w:val="CHCSpacingforTitlePageChar"/>
    <w:qFormat/>
    <w:rsid w:val="00185043"/>
    <w:rPr>
      <w:rFonts w:ascii="Times New Roman" w:hAnsi="Times New Roman" w:cs="Times New Roman"/>
    </w:rPr>
  </w:style>
  <w:style w:type="paragraph" w:customStyle="1" w:styleId="CHCHeader1-Unlinked">
    <w:name w:val="CHC Header 1 - Unlinked"/>
    <w:basedOn w:val="Normal"/>
    <w:next w:val="CHCNormalParagraph"/>
    <w:link w:val="CHCHeader1-UnlinkedChar"/>
    <w:qFormat/>
    <w:rsid w:val="006F1755"/>
    <w:pPr>
      <w:keepNext/>
      <w:spacing w:after="240"/>
      <w:jc w:val="center"/>
    </w:pPr>
    <w:rPr>
      <w:rFonts w:ascii="Times New Roman" w:hAnsi="Times New Roman" w:cs="Times New Roman"/>
      <w:b/>
      <w:sz w:val="28"/>
      <w:szCs w:val="28"/>
    </w:rPr>
  </w:style>
  <w:style w:type="character" w:customStyle="1" w:styleId="CHCSpacingforTitlePageChar">
    <w:name w:val="CHC Spacing for Title Page Char"/>
    <w:basedOn w:val="DefaultParagraphFont"/>
    <w:link w:val="CHCSpacingforTitlePage"/>
    <w:rsid w:val="00185043"/>
    <w:rPr>
      <w:rFonts w:ascii="Times New Roman" w:hAnsi="Times New Roman" w:cs="Times New Roman"/>
    </w:rPr>
  </w:style>
  <w:style w:type="paragraph" w:customStyle="1" w:styleId="CHCATHESISLine">
    <w:name w:val="CHC &quot;A THESIS&quot; Line"/>
    <w:basedOn w:val="Normal"/>
    <w:link w:val="CHCATHESISLineChar"/>
    <w:qFormat/>
    <w:rsid w:val="00185043"/>
    <w:pPr>
      <w:spacing w:line="480" w:lineRule="auto"/>
      <w:jc w:val="center"/>
    </w:pPr>
    <w:rPr>
      <w:rFonts w:ascii="Times New Roman" w:hAnsi="Times New Roman" w:cs="Times New Roman"/>
    </w:rPr>
  </w:style>
  <w:style w:type="paragraph" w:customStyle="1" w:styleId="CHCAbstractText">
    <w:name w:val="CHC Abstract Text"/>
    <w:basedOn w:val="Normal"/>
    <w:link w:val="CHCAbstractTextChar"/>
    <w:rsid w:val="008505FA"/>
    <w:pPr>
      <w:spacing w:line="360" w:lineRule="auto"/>
      <w:ind w:firstLine="720"/>
    </w:pPr>
    <w:rPr>
      <w:rFonts w:ascii="Times New Roman" w:eastAsia="Cambria" w:hAnsi="Times New Roman" w:cs="Times New Roman"/>
    </w:rPr>
  </w:style>
  <w:style w:type="character" w:customStyle="1" w:styleId="CHCATHESISLineChar">
    <w:name w:val="CHC &quot;A THESIS&quot; Line Char"/>
    <w:basedOn w:val="DefaultParagraphFont"/>
    <w:link w:val="CHCATHESISLine"/>
    <w:rsid w:val="00185043"/>
    <w:rPr>
      <w:rFonts w:ascii="Times New Roman" w:hAnsi="Times New Roman" w:cs="Times New Roman"/>
    </w:rPr>
  </w:style>
  <w:style w:type="paragraph" w:customStyle="1" w:styleId="CHCNormalParagraph">
    <w:name w:val="CHC Normal Paragraph"/>
    <w:basedOn w:val="Normal"/>
    <w:link w:val="CHCNormalParagraphChar"/>
    <w:qFormat/>
    <w:rsid w:val="004D56C6"/>
    <w:pPr>
      <w:spacing w:line="480" w:lineRule="auto"/>
      <w:ind w:firstLine="720"/>
    </w:pPr>
    <w:rPr>
      <w:rFonts w:ascii="Times New Roman" w:hAnsi="Times New Roman" w:cs="Times New Roman"/>
    </w:rPr>
  </w:style>
  <w:style w:type="paragraph" w:customStyle="1" w:styleId="CHCMainBodyFooter-ApplyonthefirstpageofyourthesistextaftertheTableofContents">
    <w:name w:val="CHC Main Body Footer - Apply on the first page of your thesis text (after the Table of Contents)"/>
    <w:basedOn w:val="Footer"/>
    <w:link w:val="CHCMainBodyFooter-ApplyonthefirstpageofyourthesistextaftertheTableofContentsChar"/>
    <w:qFormat/>
    <w:rsid w:val="00A26FF9"/>
    <w:pPr>
      <w:jc w:val="center"/>
    </w:pPr>
  </w:style>
  <w:style w:type="character" w:customStyle="1" w:styleId="CHCAbstractTextChar">
    <w:name w:val="CHC Abstract Text Char"/>
    <w:basedOn w:val="DefaultParagraphFont"/>
    <w:link w:val="CHCAbstractText"/>
    <w:rsid w:val="008505FA"/>
    <w:rPr>
      <w:rFonts w:ascii="Times New Roman" w:eastAsia="Cambria" w:hAnsi="Times New Roman" w:cs="Times New Roman"/>
    </w:rPr>
  </w:style>
  <w:style w:type="character" w:customStyle="1" w:styleId="CHCPreambleFooter-ApplytoFooterofAbstractpageChar">
    <w:name w:val="CHC Preamble Footer - Apply to Footer of Abstract page Char"/>
    <w:basedOn w:val="FooterChar"/>
    <w:link w:val="CHCPreambleFooter-ApplytoFooterofAbstractpage"/>
    <w:rsid w:val="00BD0AFD"/>
  </w:style>
  <w:style w:type="character" w:customStyle="1" w:styleId="CHCNormalParagraphChar">
    <w:name w:val="CHC Normal Paragraph Char"/>
    <w:basedOn w:val="DefaultParagraphFont"/>
    <w:link w:val="CHCNormalParagraph"/>
    <w:rsid w:val="004D56C6"/>
    <w:rPr>
      <w:rFonts w:ascii="Times New Roman" w:hAnsi="Times New Roman" w:cs="Times New Roman"/>
    </w:rPr>
  </w:style>
  <w:style w:type="character" w:styleId="FollowedHyperlink">
    <w:name w:val="FollowedHyperlink"/>
    <w:basedOn w:val="DefaultParagraphFont"/>
    <w:semiHidden/>
    <w:unhideWhenUsed/>
    <w:rsid w:val="009263CB"/>
    <w:rPr>
      <w:color w:val="800080" w:themeColor="followedHyperlink"/>
      <w:u w:val="single"/>
    </w:rPr>
  </w:style>
  <w:style w:type="character" w:customStyle="1" w:styleId="CHCMainBodyFooter-ApplyonthefirstpageofyourthesistextaftertheTableofContentsChar">
    <w:name w:val="CHC Main Body Footer - Apply on the first page of your thesis text (after the Table of Contents) Char"/>
    <w:basedOn w:val="FooterChar"/>
    <w:link w:val="CHCMainBodyFooter-ApplyonthefirstpageofyourthesistextaftertheTableofContents"/>
    <w:rsid w:val="00A26FF9"/>
  </w:style>
  <w:style w:type="paragraph" w:customStyle="1" w:styleId="CHCBlockQuote-forlongquotes">
    <w:name w:val="CHC Block Quote - for long quotes"/>
    <w:basedOn w:val="Normal"/>
    <w:link w:val="CHCBlockQuote-forlongquotesChar"/>
    <w:qFormat/>
    <w:rsid w:val="00007C8E"/>
    <w:pPr>
      <w:spacing w:before="120" w:after="120"/>
      <w:ind w:left="720" w:right="720"/>
    </w:pPr>
    <w:rPr>
      <w:rFonts w:ascii="Times New Roman" w:hAnsi="Times New Roman" w:cs="Times New Roman"/>
    </w:rPr>
  </w:style>
  <w:style w:type="paragraph" w:customStyle="1" w:styleId="CHCAfterBlockQuote">
    <w:name w:val="CHC After Block Quote"/>
    <w:basedOn w:val="Normal"/>
    <w:next w:val="CHCNormalParagraph"/>
    <w:link w:val="CHCAfterBlockQuoteChar"/>
    <w:qFormat/>
    <w:rsid w:val="005862D7"/>
    <w:pPr>
      <w:spacing w:line="480" w:lineRule="auto"/>
    </w:pPr>
    <w:rPr>
      <w:rFonts w:ascii="Times New Roman" w:hAnsi="Times New Roman" w:cs="Times New Roman"/>
    </w:rPr>
  </w:style>
  <w:style w:type="character" w:customStyle="1" w:styleId="CHCBlockQuote-forlongquotesChar">
    <w:name w:val="CHC Block Quote - for long quotes Char"/>
    <w:basedOn w:val="DefaultParagraphFont"/>
    <w:link w:val="CHCBlockQuote-forlongquotes"/>
    <w:rsid w:val="00007C8E"/>
    <w:rPr>
      <w:rFonts w:ascii="Times New Roman" w:hAnsi="Times New Roman" w:cs="Times New Roman"/>
    </w:rPr>
  </w:style>
  <w:style w:type="character" w:customStyle="1" w:styleId="CHCAfterBlockQuoteChar">
    <w:name w:val="CHC After Block Quote Char"/>
    <w:basedOn w:val="DefaultParagraphFont"/>
    <w:link w:val="CHCAfterBlockQuote"/>
    <w:rsid w:val="005862D7"/>
    <w:rPr>
      <w:rFonts w:ascii="Times New Roman" w:hAnsi="Times New Roman" w:cs="Times New Roman"/>
    </w:rPr>
  </w:style>
  <w:style w:type="paragraph" w:customStyle="1" w:styleId="CHCSmartHeader1">
    <w:name w:val="CHC Smart Header 1"/>
    <w:basedOn w:val="Normal"/>
    <w:next w:val="CHCNormalParagraph"/>
    <w:link w:val="CHCSmartHeader1Char"/>
    <w:qFormat/>
    <w:rsid w:val="00405631"/>
    <w:pPr>
      <w:keepNext/>
      <w:pageBreakBefore/>
      <w:spacing w:line="480" w:lineRule="auto"/>
      <w:jc w:val="center"/>
    </w:pPr>
    <w:rPr>
      <w:rFonts w:ascii="Times New Roman" w:hAnsi="Times New Roman" w:cs="Times New Roman"/>
      <w:b/>
      <w:sz w:val="28"/>
    </w:rPr>
  </w:style>
  <w:style w:type="paragraph" w:customStyle="1" w:styleId="CHCSmartHeader2">
    <w:name w:val="CHC Smart Header 2"/>
    <w:basedOn w:val="Normal"/>
    <w:next w:val="CHCNormalParagraph"/>
    <w:link w:val="CHCSmartHeader2Char"/>
    <w:qFormat/>
    <w:rsid w:val="000D299A"/>
    <w:pPr>
      <w:keepNext/>
      <w:spacing w:before="240" w:line="480" w:lineRule="auto"/>
    </w:pPr>
    <w:rPr>
      <w:rFonts w:ascii="Times New Roman" w:hAnsi="Times New Roman" w:cs="Times New Roman"/>
      <w:b/>
      <w:bCs/>
      <w:iCs/>
    </w:rPr>
  </w:style>
  <w:style w:type="character" w:customStyle="1" w:styleId="CHCSmartHeader1Char">
    <w:name w:val="CHC Smart Header 1 Char"/>
    <w:basedOn w:val="DefaultParagraphFont"/>
    <w:link w:val="CHCSmartHeader1"/>
    <w:rsid w:val="00405631"/>
    <w:rPr>
      <w:rFonts w:ascii="Times New Roman" w:hAnsi="Times New Roman" w:cs="Times New Roman"/>
      <w:b/>
      <w:sz w:val="28"/>
    </w:rPr>
  </w:style>
  <w:style w:type="paragraph" w:customStyle="1" w:styleId="CHCNumberedList">
    <w:name w:val="CHC Numbered List"/>
    <w:basedOn w:val="Normal"/>
    <w:next w:val="CHCAfterBlockQuote"/>
    <w:link w:val="CHCNumberedListChar"/>
    <w:qFormat/>
    <w:rsid w:val="006F1755"/>
    <w:pPr>
      <w:numPr>
        <w:numId w:val="3"/>
      </w:numPr>
      <w:spacing w:before="120" w:after="240"/>
    </w:pPr>
    <w:rPr>
      <w:rFonts w:ascii="Times New Roman" w:hAnsi="Times New Roman" w:cs="Times New Roman"/>
    </w:rPr>
  </w:style>
  <w:style w:type="character" w:customStyle="1" w:styleId="CHCSmartHeader2Char">
    <w:name w:val="CHC Smart Header 2 Char"/>
    <w:basedOn w:val="DefaultParagraphFont"/>
    <w:link w:val="CHCSmartHeader2"/>
    <w:rsid w:val="000D299A"/>
    <w:rPr>
      <w:rFonts w:ascii="Times New Roman" w:hAnsi="Times New Roman" w:cs="Times New Roman"/>
      <w:b/>
      <w:bCs/>
      <w:iCs/>
    </w:rPr>
  </w:style>
  <w:style w:type="paragraph" w:customStyle="1" w:styleId="CHCSmartHeader3">
    <w:name w:val="CHC Smart Header 3"/>
    <w:basedOn w:val="CHCSmartHeader2"/>
    <w:next w:val="CHCNormalParagraph"/>
    <w:link w:val="CHCSmartHeader3Char"/>
    <w:qFormat/>
    <w:rsid w:val="000D299A"/>
    <w:rPr>
      <w:b w:val="0"/>
      <w:i/>
    </w:rPr>
  </w:style>
  <w:style w:type="character" w:customStyle="1" w:styleId="CHCNumberedListChar">
    <w:name w:val="CHC Numbered List Char"/>
    <w:basedOn w:val="DefaultParagraphFont"/>
    <w:link w:val="CHCNumberedList"/>
    <w:rsid w:val="006F1755"/>
    <w:rPr>
      <w:rFonts w:ascii="Times New Roman" w:hAnsi="Times New Roman" w:cs="Times New Roman"/>
    </w:rPr>
  </w:style>
  <w:style w:type="character" w:customStyle="1" w:styleId="CHCSmartHeader3Char">
    <w:name w:val="CHC Smart Header 3 Char"/>
    <w:basedOn w:val="CHCSmartHeader2Char"/>
    <w:link w:val="CHCSmartHeader3"/>
    <w:rsid w:val="000D299A"/>
    <w:rPr>
      <w:rFonts w:ascii="Times New Roman" w:hAnsi="Times New Roman" w:cs="Times New Roman"/>
      <w:b w:val="0"/>
      <w:bCs/>
      <w:i/>
      <w:iCs/>
    </w:rPr>
  </w:style>
  <w:style w:type="character" w:customStyle="1" w:styleId="Heading1Char">
    <w:name w:val="Heading 1 Char"/>
    <w:basedOn w:val="DefaultParagraphFont"/>
    <w:link w:val="Heading1"/>
    <w:rsid w:val="005B2D3F"/>
    <w:rPr>
      <w:rFonts w:asciiTheme="majorHAnsi" w:eastAsiaTheme="majorEastAsia" w:hAnsiTheme="majorHAnsi" w:cstheme="majorBidi"/>
      <w:color w:val="365F91" w:themeColor="accent1" w:themeShade="BF"/>
      <w:sz w:val="32"/>
      <w:szCs w:val="32"/>
    </w:rPr>
  </w:style>
  <w:style w:type="paragraph" w:styleId="TOC1">
    <w:name w:val="toc 1"/>
    <w:basedOn w:val="Normal"/>
    <w:next w:val="CHCNormalParagraph"/>
    <w:link w:val="TOC1Char"/>
    <w:autoRedefine/>
    <w:uiPriority w:val="39"/>
    <w:unhideWhenUsed/>
    <w:rsid w:val="000D299A"/>
    <w:pPr>
      <w:spacing w:before="120" w:after="120"/>
    </w:pPr>
    <w:rPr>
      <w:rFonts w:ascii="Times New Roman" w:hAnsi="Times New Roman"/>
    </w:rPr>
  </w:style>
  <w:style w:type="character" w:customStyle="1" w:styleId="Heading3Char">
    <w:name w:val="Heading 3 Char"/>
    <w:basedOn w:val="DefaultParagraphFont"/>
    <w:link w:val="Heading3"/>
    <w:rsid w:val="005B2D3F"/>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5B2D3F"/>
    <w:pPr>
      <w:spacing w:after="100"/>
      <w:ind w:left="240"/>
    </w:pPr>
  </w:style>
  <w:style w:type="paragraph" w:styleId="TOC3">
    <w:name w:val="toc 3"/>
    <w:basedOn w:val="Normal"/>
    <w:next w:val="Normal"/>
    <w:autoRedefine/>
    <w:uiPriority w:val="39"/>
    <w:unhideWhenUsed/>
    <w:rsid w:val="005B2D3F"/>
    <w:pPr>
      <w:spacing w:after="100"/>
      <w:ind w:left="480"/>
    </w:pPr>
  </w:style>
  <w:style w:type="paragraph" w:customStyle="1" w:styleId="CHCHeader3-Unlinked">
    <w:name w:val="CHC Header 3 - Unlinked"/>
    <w:basedOn w:val="CHCSmartHeader3"/>
    <w:next w:val="CHCNormalParagraph"/>
    <w:link w:val="CHCHeader3-UnlinkedChar"/>
    <w:qFormat/>
    <w:rsid w:val="00FD0F2C"/>
  </w:style>
  <w:style w:type="paragraph" w:customStyle="1" w:styleId="CHCHeader2-Unlinked">
    <w:name w:val="CHC Header 2 - Unlinked"/>
    <w:basedOn w:val="CHCSmartHeader2"/>
    <w:next w:val="CHCNormalParagraph"/>
    <w:link w:val="CHCHeader2-UnlinkedChar"/>
    <w:qFormat/>
    <w:rsid w:val="000D299A"/>
  </w:style>
  <w:style w:type="character" w:customStyle="1" w:styleId="CHCHeader3-UnlinkedChar">
    <w:name w:val="CHC Header 3 - Unlinked Char"/>
    <w:basedOn w:val="CHCSmartHeader3Char"/>
    <w:link w:val="CHCHeader3-Unlinked"/>
    <w:rsid w:val="00FD0F2C"/>
    <w:rPr>
      <w:rFonts w:ascii="Times New Roman" w:hAnsi="Times New Roman" w:cs="Times New Roman"/>
      <w:b w:val="0"/>
      <w:bCs/>
      <w:i/>
      <w:iCs/>
    </w:rPr>
  </w:style>
  <w:style w:type="paragraph" w:customStyle="1" w:styleId="ListofAccompanyingMaterials">
    <w:name w:val="List of Accompanying Materials"/>
    <w:basedOn w:val="TOC1"/>
    <w:link w:val="ListofAccompanyingMaterialsChar"/>
    <w:qFormat/>
    <w:rsid w:val="00AA4A88"/>
    <w:pPr>
      <w:tabs>
        <w:tab w:val="right" w:pos="8486"/>
      </w:tabs>
    </w:pPr>
  </w:style>
  <w:style w:type="character" w:customStyle="1" w:styleId="CHCHeader2-UnlinkedChar">
    <w:name w:val="CHC Header 2 - Unlinked Char"/>
    <w:basedOn w:val="CHCSmartHeader2Char"/>
    <w:link w:val="CHCHeader2-Unlinked"/>
    <w:rsid w:val="000D299A"/>
    <w:rPr>
      <w:rFonts w:ascii="Times New Roman" w:hAnsi="Times New Roman" w:cs="Times New Roman"/>
      <w:b/>
      <w:bCs/>
      <w:iCs/>
    </w:rPr>
  </w:style>
  <w:style w:type="character" w:customStyle="1" w:styleId="CHCHeader1-UnlinkedChar">
    <w:name w:val="CHC Header 1 - Unlinked Char"/>
    <w:basedOn w:val="DefaultParagraphFont"/>
    <w:link w:val="CHCHeader1-Unlinked"/>
    <w:rsid w:val="006F1755"/>
    <w:rPr>
      <w:rFonts w:ascii="Times New Roman" w:hAnsi="Times New Roman" w:cs="Times New Roman"/>
      <w:b/>
      <w:sz w:val="28"/>
      <w:szCs w:val="28"/>
    </w:rPr>
  </w:style>
  <w:style w:type="character" w:customStyle="1" w:styleId="TOC1Char">
    <w:name w:val="TOC 1 Char"/>
    <w:basedOn w:val="DefaultParagraphFont"/>
    <w:link w:val="TOC1"/>
    <w:uiPriority w:val="39"/>
    <w:rsid w:val="000D299A"/>
    <w:rPr>
      <w:rFonts w:ascii="Times New Roman" w:hAnsi="Times New Roman"/>
    </w:rPr>
  </w:style>
  <w:style w:type="character" w:customStyle="1" w:styleId="ListofAccompanyingMaterialsChar">
    <w:name w:val="List of Accompanying Materials Char"/>
    <w:basedOn w:val="TOC1Char"/>
    <w:link w:val="ListofAccompanyingMaterials"/>
    <w:rsid w:val="00AA4A88"/>
    <w:rPr>
      <w:rFonts w:ascii="Times New Roman" w:hAnsi="Times New Roman"/>
    </w:rPr>
  </w:style>
  <w:style w:type="paragraph" w:styleId="TableofFigures">
    <w:name w:val="table of figures"/>
    <w:aliases w:val="CHC List of Figures"/>
    <w:next w:val="CHCNormalParagraph"/>
    <w:link w:val="TableofFiguresChar"/>
    <w:uiPriority w:val="99"/>
    <w:unhideWhenUsed/>
    <w:qFormat/>
    <w:rsid w:val="003475F8"/>
    <w:pPr>
      <w:keepLines/>
      <w:spacing w:before="120"/>
    </w:pPr>
    <w:rPr>
      <w:rFonts w:ascii="Times New Roman" w:hAnsi="Times New Roman"/>
    </w:rPr>
  </w:style>
  <w:style w:type="paragraph" w:customStyle="1" w:styleId="CHCFigure">
    <w:name w:val="CHC Figure"/>
    <w:basedOn w:val="Normal"/>
    <w:next w:val="CHCFigureTitle"/>
    <w:link w:val="CHCFigureChar"/>
    <w:qFormat/>
    <w:rsid w:val="00525329"/>
    <w:pPr>
      <w:keepNext/>
      <w:spacing w:before="120" w:after="120"/>
      <w:ind w:firstLine="720"/>
      <w:jc w:val="center"/>
    </w:pPr>
    <w:rPr>
      <w:rFonts w:ascii="Times New Roman" w:hAnsi="Times New Roman" w:cs="Times New Roman"/>
      <w:noProof/>
    </w:rPr>
  </w:style>
  <w:style w:type="paragraph" w:customStyle="1" w:styleId="CHCFigureTitle">
    <w:name w:val="CHC Figure Title"/>
    <w:basedOn w:val="Normal"/>
    <w:next w:val="CHCFigureCaption"/>
    <w:link w:val="CHCFigureTitleChar"/>
    <w:qFormat/>
    <w:rsid w:val="00E54B86"/>
    <w:pPr>
      <w:keepNext/>
      <w:keepLines/>
      <w:spacing w:after="120" w:line="360" w:lineRule="auto"/>
      <w:ind w:left="720" w:right="720"/>
    </w:pPr>
    <w:rPr>
      <w:rFonts w:ascii="Times New Roman" w:hAnsi="Times New Roman" w:cs="Times New Roman"/>
      <w:sz w:val="20"/>
    </w:rPr>
  </w:style>
  <w:style w:type="character" w:customStyle="1" w:styleId="CHCFigureChar">
    <w:name w:val="CHC Figure Char"/>
    <w:basedOn w:val="DefaultParagraphFont"/>
    <w:link w:val="CHCFigure"/>
    <w:rsid w:val="00525329"/>
    <w:rPr>
      <w:rFonts w:ascii="Times New Roman" w:hAnsi="Times New Roman" w:cs="Times New Roman"/>
      <w:noProof/>
    </w:rPr>
  </w:style>
  <w:style w:type="paragraph" w:customStyle="1" w:styleId="CHCFigureCaption">
    <w:name w:val="CHC Figure Caption"/>
    <w:basedOn w:val="CHCFigureTitle"/>
    <w:next w:val="CHCAfterBlockQuote"/>
    <w:link w:val="CHCFigureCaptionChar"/>
    <w:qFormat/>
    <w:rsid w:val="00525329"/>
    <w:pPr>
      <w:spacing w:after="240"/>
    </w:pPr>
  </w:style>
  <w:style w:type="character" w:customStyle="1" w:styleId="CHCFigureTitleChar">
    <w:name w:val="CHC Figure Title Char"/>
    <w:basedOn w:val="DefaultParagraphFont"/>
    <w:link w:val="CHCFigureTitle"/>
    <w:rsid w:val="00E54B86"/>
    <w:rPr>
      <w:rFonts w:ascii="Times New Roman" w:hAnsi="Times New Roman" w:cs="Times New Roman"/>
      <w:sz w:val="20"/>
    </w:rPr>
  </w:style>
  <w:style w:type="paragraph" w:customStyle="1" w:styleId="CHCTableCaption">
    <w:name w:val="CHC Table Caption"/>
    <w:basedOn w:val="CHCFigureCaption"/>
    <w:next w:val="CHCAfterBlockQuote"/>
    <w:link w:val="CHCTableCaptionChar"/>
    <w:qFormat/>
    <w:rsid w:val="00E54B86"/>
    <w:pPr>
      <w:keepNext w:val="0"/>
    </w:pPr>
  </w:style>
  <w:style w:type="character" w:customStyle="1" w:styleId="CHCFigureCaptionChar">
    <w:name w:val="CHC Figure Caption Char"/>
    <w:basedOn w:val="CHCFigureTitleChar"/>
    <w:link w:val="CHCFigureCaption"/>
    <w:rsid w:val="00525329"/>
    <w:rPr>
      <w:rFonts w:ascii="Times New Roman" w:hAnsi="Times New Roman" w:cs="Times New Roman"/>
      <w:sz w:val="20"/>
    </w:rPr>
  </w:style>
  <w:style w:type="character" w:customStyle="1" w:styleId="CHCTableCaptionChar">
    <w:name w:val="CHC Table Caption Char"/>
    <w:basedOn w:val="CHCFigureCaptionChar"/>
    <w:link w:val="CHCTableCaption"/>
    <w:rsid w:val="00E54B86"/>
    <w:rPr>
      <w:rFonts w:ascii="Times New Roman" w:hAnsi="Times New Roman" w:cs="Times New Roman"/>
      <w:sz w:val="20"/>
    </w:rPr>
  </w:style>
  <w:style w:type="character" w:customStyle="1" w:styleId="TableofFiguresChar">
    <w:name w:val="Table of Figures Char"/>
    <w:aliases w:val="CHC List of Figures Char"/>
    <w:basedOn w:val="TOC1Char"/>
    <w:link w:val="TableofFigures"/>
    <w:uiPriority w:val="99"/>
    <w:rsid w:val="003475F8"/>
    <w:rPr>
      <w:rFonts w:ascii="Times New Roman" w:hAnsi="Times New Roman"/>
    </w:rPr>
  </w:style>
  <w:style w:type="paragraph" w:customStyle="1" w:styleId="CHCTableTitle">
    <w:name w:val="CHC Table Title"/>
    <w:basedOn w:val="CHCFigureTitle"/>
    <w:next w:val="CHCTableCaption"/>
    <w:link w:val="CHCTableTitleChar"/>
    <w:qFormat/>
    <w:rsid w:val="00F76B01"/>
  </w:style>
  <w:style w:type="paragraph" w:customStyle="1" w:styleId="CHCBibliography">
    <w:name w:val="CHC Bibliography"/>
    <w:qFormat/>
    <w:rsid w:val="00333241"/>
    <w:pPr>
      <w:spacing w:after="240"/>
      <w:ind w:left="720" w:hanging="720"/>
    </w:pPr>
    <w:rPr>
      <w:rFonts w:ascii="Times New Roman" w:hAnsi="Times New Roman" w:cs="Times New Roman"/>
    </w:rPr>
  </w:style>
  <w:style w:type="character" w:customStyle="1" w:styleId="CHCTableTitleChar">
    <w:name w:val="CHC Table Title Char"/>
    <w:basedOn w:val="CHCFigureTitleChar"/>
    <w:link w:val="CHCTableTitle"/>
    <w:rsid w:val="00F76B01"/>
    <w:rPr>
      <w:rFonts w:ascii="Times New Roman" w:hAnsi="Times New Roman" w:cs="Times New Roman"/>
      <w:sz w:val="20"/>
    </w:rPr>
  </w:style>
  <w:style w:type="paragraph" w:customStyle="1" w:styleId="CHCAbstractPagePreamble">
    <w:name w:val="CHC Abstract Page Preamble"/>
    <w:basedOn w:val="Normal"/>
    <w:link w:val="CHCAbstractPagePreambleChar"/>
    <w:qFormat/>
    <w:rsid w:val="00BF7F67"/>
    <w:pPr>
      <w:spacing w:after="240"/>
      <w:contextualSpacing/>
      <w:jc w:val="center"/>
    </w:pPr>
    <w:rPr>
      <w:rFonts w:ascii="Times New Roman" w:hAnsi="Times New Roman" w:cs="Times New Roman"/>
    </w:rPr>
  </w:style>
  <w:style w:type="character" w:customStyle="1" w:styleId="CHCAbstractPagePreambleChar">
    <w:name w:val="CHC Abstract Page Preamble Char"/>
    <w:basedOn w:val="DefaultParagraphFont"/>
    <w:link w:val="CHCAbstractPagePreamble"/>
    <w:rsid w:val="00BF7F67"/>
    <w:rPr>
      <w:rFonts w:ascii="Times New Roman" w:hAnsi="Times New Roman" w:cs="Times New Roman"/>
    </w:rPr>
  </w:style>
  <w:style w:type="paragraph" w:customStyle="1" w:styleId="CHCFootnote">
    <w:name w:val="CHC Footnote"/>
    <w:basedOn w:val="FootnoteText"/>
    <w:link w:val="CHCFootnoteChar"/>
    <w:qFormat/>
    <w:rsid w:val="00BB20E0"/>
    <w:pPr>
      <w:keepLines/>
    </w:pPr>
    <w:rPr>
      <w:rFonts w:ascii="Times New Roman" w:hAnsi="Times New Roman" w:cs="Times New Roman"/>
      <w:sz w:val="20"/>
      <w:szCs w:val="20"/>
    </w:rPr>
  </w:style>
  <w:style w:type="character" w:customStyle="1" w:styleId="CHCFootnoteChar">
    <w:name w:val="CHC Footnote Char"/>
    <w:basedOn w:val="FootnoteTextChar"/>
    <w:link w:val="CHCFootnote"/>
    <w:rsid w:val="00BB20E0"/>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874289">
      <w:bodyDiv w:val="1"/>
      <w:marLeft w:val="0"/>
      <w:marRight w:val="0"/>
      <w:marTop w:val="0"/>
      <w:marBottom w:val="0"/>
      <w:divBdr>
        <w:top w:val="none" w:sz="0" w:space="0" w:color="auto"/>
        <w:left w:val="none" w:sz="0" w:space="0" w:color="auto"/>
        <w:bottom w:val="none" w:sz="0" w:space="0" w:color="auto"/>
        <w:right w:val="none" w:sz="0" w:space="0" w:color="auto"/>
      </w:divBdr>
      <w:divsChild>
        <w:div w:id="496726735">
          <w:marLeft w:val="0"/>
          <w:marRight w:val="0"/>
          <w:marTop w:val="0"/>
          <w:marBottom w:val="0"/>
          <w:divBdr>
            <w:top w:val="none" w:sz="0" w:space="0" w:color="auto"/>
            <w:left w:val="none" w:sz="0" w:space="0" w:color="auto"/>
            <w:bottom w:val="none" w:sz="0" w:space="0" w:color="auto"/>
            <w:right w:val="none" w:sz="0" w:space="0" w:color="auto"/>
          </w:divBdr>
        </w:div>
        <w:div w:id="510097893">
          <w:marLeft w:val="0"/>
          <w:marRight w:val="0"/>
          <w:marTop w:val="0"/>
          <w:marBottom w:val="0"/>
          <w:divBdr>
            <w:top w:val="none" w:sz="0" w:space="0" w:color="auto"/>
            <w:left w:val="none" w:sz="0" w:space="0" w:color="auto"/>
            <w:bottom w:val="none" w:sz="0" w:space="0" w:color="auto"/>
            <w:right w:val="none" w:sz="0" w:space="0" w:color="auto"/>
          </w:divBdr>
        </w:div>
        <w:div w:id="1650210680">
          <w:marLeft w:val="0"/>
          <w:marRight w:val="0"/>
          <w:marTop w:val="0"/>
          <w:marBottom w:val="0"/>
          <w:divBdr>
            <w:top w:val="none" w:sz="0" w:space="0" w:color="auto"/>
            <w:left w:val="none" w:sz="0" w:space="0" w:color="auto"/>
            <w:bottom w:val="none" w:sz="0" w:space="0" w:color="auto"/>
            <w:right w:val="none" w:sz="0" w:space="0" w:color="auto"/>
          </w:divBdr>
        </w:div>
        <w:div w:id="160197966">
          <w:marLeft w:val="0"/>
          <w:marRight w:val="0"/>
          <w:marTop w:val="0"/>
          <w:marBottom w:val="0"/>
          <w:divBdr>
            <w:top w:val="none" w:sz="0" w:space="0" w:color="auto"/>
            <w:left w:val="none" w:sz="0" w:space="0" w:color="auto"/>
            <w:bottom w:val="none" w:sz="0" w:space="0" w:color="auto"/>
            <w:right w:val="none" w:sz="0" w:space="0" w:color="auto"/>
          </w:divBdr>
        </w:div>
      </w:divsChild>
    </w:div>
    <w:div w:id="1743984251">
      <w:bodyDiv w:val="1"/>
      <w:marLeft w:val="0"/>
      <w:marRight w:val="0"/>
      <w:marTop w:val="0"/>
      <w:marBottom w:val="0"/>
      <w:divBdr>
        <w:top w:val="none" w:sz="0" w:space="0" w:color="auto"/>
        <w:left w:val="none" w:sz="0" w:space="0" w:color="auto"/>
        <w:bottom w:val="none" w:sz="0" w:space="0" w:color="auto"/>
        <w:right w:val="none" w:sz="0" w:space="0" w:color="auto"/>
      </w:divBdr>
      <w:divsChild>
        <w:div w:id="2131388142">
          <w:marLeft w:val="0"/>
          <w:marRight w:val="0"/>
          <w:marTop w:val="0"/>
          <w:marBottom w:val="0"/>
          <w:divBdr>
            <w:top w:val="none" w:sz="0" w:space="0" w:color="auto"/>
            <w:left w:val="none" w:sz="0" w:space="0" w:color="auto"/>
            <w:bottom w:val="none" w:sz="0" w:space="0" w:color="auto"/>
            <w:right w:val="none" w:sz="0" w:space="0" w:color="auto"/>
          </w:divBdr>
        </w:div>
        <w:div w:id="1597665176">
          <w:marLeft w:val="0"/>
          <w:marRight w:val="0"/>
          <w:marTop w:val="0"/>
          <w:marBottom w:val="0"/>
          <w:divBdr>
            <w:top w:val="none" w:sz="0" w:space="0" w:color="auto"/>
            <w:left w:val="none" w:sz="0" w:space="0" w:color="auto"/>
            <w:bottom w:val="none" w:sz="0" w:space="0" w:color="auto"/>
            <w:right w:val="none" w:sz="0" w:space="0" w:color="auto"/>
          </w:divBdr>
        </w:div>
        <w:div w:id="1306810625">
          <w:marLeft w:val="0"/>
          <w:marRight w:val="0"/>
          <w:marTop w:val="0"/>
          <w:marBottom w:val="0"/>
          <w:divBdr>
            <w:top w:val="none" w:sz="0" w:space="0" w:color="auto"/>
            <w:left w:val="none" w:sz="0" w:space="0" w:color="auto"/>
            <w:bottom w:val="none" w:sz="0" w:space="0" w:color="auto"/>
            <w:right w:val="none" w:sz="0" w:space="0" w:color="auto"/>
          </w:divBdr>
        </w:div>
        <w:div w:id="369182237">
          <w:marLeft w:val="0"/>
          <w:marRight w:val="0"/>
          <w:marTop w:val="0"/>
          <w:marBottom w:val="0"/>
          <w:divBdr>
            <w:top w:val="none" w:sz="0" w:space="0" w:color="auto"/>
            <w:left w:val="none" w:sz="0" w:space="0" w:color="auto"/>
            <w:bottom w:val="none" w:sz="0" w:space="0" w:color="auto"/>
            <w:right w:val="none" w:sz="0" w:space="0" w:color="auto"/>
          </w:divBdr>
        </w:div>
      </w:divsChild>
    </w:div>
    <w:div w:id="1821649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footer" Target="footer6.xml"/><Relationship Id="rId25" Type="http://schemas.openxmlformats.org/officeDocument/2006/relationships/image" Target="media/image1.tiff"/><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gradschool.uoregon.edu/etd" TargetMode="External"/><Relationship Id="rId16" Type="http://schemas.openxmlformats.org/officeDocument/2006/relationships/hyperlink" Target="http://gradschool.uoregon.edu/etd" TargetMode="Externa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aw\AppData\Local\Temp\CHCThesisTemplate_3-28-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C01D-59AB-D94E-908F-AE7479DF4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\Users\tonyaw\AppData\Local\Temp\CHCThesisTemplate_3-28-2014.dotx</Template>
  <TotalTime>8</TotalTime>
  <Pages>15</Pages>
  <Words>3194</Words>
  <Characters>18206</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Tonya White</dc:creator>
  <cp:lastModifiedBy>Jamie</cp:lastModifiedBy>
  <cp:revision>5</cp:revision>
  <dcterms:created xsi:type="dcterms:W3CDTF">2015-09-21T20:43:00Z</dcterms:created>
  <dcterms:modified xsi:type="dcterms:W3CDTF">2018-05-07T23:54:00Z</dcterms:modified>
</cp:coreProperties>
</file>